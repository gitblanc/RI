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0717DA69" w:rsidR="00D077E9" w:rsidRDefault="00FD63F6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739A6225" wp14:editId="3D4D7211">
            <wp:simplePos x="0" y="0"/>
            <wp:positionH relativeFrom="page">
              <wp:posOffset>-622690</wp:posOffset>
            </wp:positionH>
            <wp:positionV relativeFrom="page">
              <wp:posOffset>-228600</wp:posOffset>
            </wp:positionV>
            <wp:extent cx="12263296" cy="6898104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3296" cy="689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F326A1" wp14:editId="5B1B846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96D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2AEC1393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D1D116" w14:textId="68C94814" w:rsidR="00FD63F6" w:rsidRPr="00B64B81" w:rsidRDefault="00B64B81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B64B81"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  <w:t>ElasticSearch</w:t>
                                  </w:r>
                                </w:p>
                                <w:p w14:paraId="044F2199" w14:textId="77777777" w:rsidR="00FD63F6" w:rsidRPr="00B64B81" w:rsidRDefault="00FD63F6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FFFFFF" w:themeColor="background1"/>
                                      <w:lang w:bidi="es-ES"/>
                                    </w:rPr>
                                  </w:pPr>
                                </w:p>
                                <w:p w14:paraId="6AC88D92" w14:textId="0F6BEC6F" w:rsidR="00FD63F6" w:rsidRPr="00A13F32" w:rsidRDefault="00B64B81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Demi ITC" w:hAnsi="Eras Demi ITC"/>
                                      <w:color w:val="7AD6CF" w:themeColor="accent6" w:themeTint="99"/>
                                      <w:sz w:val="56"/>
                                      <w:szCs w:val="48"/>
                                    </w:rPr>
                                  </w:pPr>
                                  <w:r w:rsidRPr="00A13F32">
                                    <w:rPr>
                                      <w:rFonts w:ascii="Eras Demi ITC" w:hAnsi="Eras Demi ITC"/>
                                      <w:color w:val="7AD6CF" w:themeColor="accent6" w:themeTint="99"/>
                                      <w:sz w:val="56"/>
                                      <w:szCs w:val="48"/>
                                      <w:lang w:bidi="es-ES"/>
                                    </w:rPr>
                                    <w:t>Evaluación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58D1D116" w14:textId="68C94814" w:rsidR="00FD63F6" w:rsidRPr="00B64B81" w:rsidRDefault="00B64B81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</w:pPr>
                            <w:r w:rsidRPr="00B64B81"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  <w:t>ElasticSearch</w:t>
                            </w:r>
                          </w:p>
                          <w:p w14:paraId="044F2199" w14:textId="77777777" w:rsidR="00FD63F6" w:rsidRPr="00B64B81" w:rsidRDefault="00FD63F6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FFFFFF" w:themeColor="background1"/>
                                <w:lang w:bidi="es-ES"/>
                              </w:rPr>
                            </w:pPr>
                          </w:p>
                          <w:p w14:paraId="6AC88D92" w14:textId="0F6BEC6F" w:rsidR="00FD63F6" w:rsidRPr="00A13F32" w:rsidRDefault="00B64B81" w:rsidP="00FD63F6">
                            <w:pPr>
                              <w:pStyle w:val="Ttulo"/>
                              <w:spacing w:after="0"/>
                              <w:rPr>
                                <w:rFonts w:ascii="Eras Demi ITC" w:hAnsi="Eras Demi ITC"/>
                                <w:color w:val="7AD6CF" w:themeColor="accent6" w:themeTint="99"/>
                                <w:sz w:val="56"/>
                                <w:szCs w:val="48"/>
                              </w:rPr>
                            </w:pPr>
                            <w:r w:rsidRPr="00A13F32">
                              <w:rPr>
                                <w:rFonts w:ascii="Eras Demi ITC" w:hAnsi="Eras Demi ITC"/>
                                <w:color w:val="7AD6CF" w:themeColor="accent6" w:themeTint="99"/>
                                <w:sz w:val="56"/>
                                <w:szCs w:val="48"/>
                                <w:lang w:bidi="es-ES"/>
                              </w:rPr>
                              <w:t>Evaluación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452D39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Eras Demi ITC" w:hAnsi="Eras Demi ITC"/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color w:val="FFFFFF" w:themeColor="background1"/>
              </w:rPr>
            </w:sdtEndPr>
            <w:sdtContent>
              <w:p w14:paraId="6DD28517" w14:textId="3AF92344" w:rsidR="00D077E9" w:rsidRPr="00B64B81" w:rsidRDefault="000747A0" w:rsidP="00AB02A7">
                <w:pPr>
                  <w:rPr>
                    <w:rFonts w:ascii="Eras Demi ITC" w:hAnsi="Eras Demi ITC"/>
                    <w:noProof/>
                    <w:color w:val="FFFFFF" w:themeColor="background1"/>
                  </w:rPr>
                </w:pP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2B7038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t>22 diciembre</w:t>
                </w:r>
                <w:r w:rsidRPr="00B64B81">
                  <w:rPr>
                    <w:rStyle w:val="SubttuloCar"/>
                    <w:rFonts w:ascii="Eras Demi ITC" w:hAnsi="Eras Demi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4048C56E" w14:textId="77777777" w:rsidR="00D077E9" w:rsidRPr="00B64B81" w:rsidRDefault="00D077E9" w:rsidP="00AB02A7">
            <w:pPr>
              <w:rPr>
                <w:rFonts w:ascii="Eras Demi ITC" w:hAnsi="Eras Demi ITC"/>
                <w:noProof/>
                <w:sz w:val="10"/>
                <w:szCs w:val="10"/>
              </w:rPr>
            </w:pPr>
            <w:r w:rsidRPr="00B64B81">
              <w:rPr>
                <w:rFonts w:ascii="Eras Demi ITC" w:hAnsi="Eras Demi ITC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72E7E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42CAF363" w14:textId="77777777" w:rsidR="00D077E9" w:rsidRPr="00B64B81" w:rsidRDefault="00D077E9" w:rsidP="00AB02A7">
            <w:pPr>
              <w:rPr>
                <w:rFonts w:ascii="Eras Demi ITC" w:hAnsi="Eras Demi ITC"/>
                <w:noProof/>
                <w:sz w:val="10"/>
                <w:szCs w:val="10"/>
              </w:rPr>
            </w:pPr>
          </w:p>
          <w:p w14:paraId="7EE8026A" w14:textId="77777777" w:rsidR="00D077E9" w:rsidRPr="000E4ACE" w:rsidRDefault="00D077E9" w:rsidP="00AB02A7">
            <w:pPr>
              <w:rPr>
                <w:rFonts w:ascii="Eras Demi ITC" w:hAnsi="Eras Demi ITC"/>
                <w:b w:val="0"/>
                <w:bCs/>
                <w:noProof/>
                <w:sz w:val="10"/>
                <w:szCs w:val="10"/>
              </w:rPr>
            </w:pPr>
          </w:p>
          <w:p w14:paraId="25B19A77" w14:textId="1764E1C5" w:rsidR="00D077E9" w:rsidRPr="000E4ACE" w:rsidRDefault="00000000" w:rsidP="00AB02A7">
            <w:pPr>
              <w:rPr>
                <w:rFonts w:ascii="Eras Demi ITC" w:hAnsi="Eras Demi ITC"/>
                <w:b w:val="0"/>
                <w:bCs/>
                <w:noProof/>
                <w:color w:val="FFFFFF" w:themeColor="background1"/>
              </w:rPr>
            </w:pPr>
            <w:sdt>
              <w:sdtPr>
                <w:rPr>
                  <w:rFonts w:ascii="Eras Demi ITC" w:hAnsi="Eras Demi ITC"/>
                  <w:b w:val="0"/>
                  <w:bCs/>
                  <w:noProof/>
                  <w:color w:val="FFFFFF" w:themeColor="background1"/>
                </w:rPr>
                <w:id w:val="-1740469667"/>
                <w:placeholder>
                  <w:docPart w:val="538A4DEBF20E44BAADDCD593F4306214"/>
                </w:placeholder>
                <w15:appearance w15:val="hidden"/>
              </w:sdtPr>
              <w:sdtContent>
                <w:r w:rsidR="00B64B81" w:rsidRPr="000E4ACE">
                  <w:rPr>
                    <w:rFonts w:ascii="Eras Demi ITC" w:hAnsi="Eras Demi ITC"/>
                    <w:b w:val="0"/>
                    <w:bCs/>
                    <w:noProof/>
                    <w:color w:val="FFFFFF" w:themeColor="background1"/>
                  </w:rPr>
                  <w:t>Repositorios de la Información</w:t>
                </w:r>
              </w:sdtContent>
            </w:sdt>
          </w:p>
          <w:p w14:paraId="297F87BF" w14:textId="09BBA4F5" w:rsidR="00D077E9" w:rsidRPr="000E4ACE" w:rsidRDefault="00D077E9" w:rsidP="00AB02A7">
            <w:pPr>
              <w:rPr>
                <w:rFonts w:ascii="Eras Demi ITC" w:hAnsi="Eras Demi ITC"/>
                <w:b w:val="0"/>
                <w:bCs/>
                <w:noProof/>
                <w:color w:val="FFFFFF" w:themeColor="background1"/>
              </w:rPr>
            </w:pPr>
            <w:r w:rsidRPr="000E4ACE">
              <w:rPr>
                <w:rFonts w:ascii="Eras Demi ITC" w:hAnsi="Eras Demi ITC"/>
                <w:b w:val="0"/>
                <w:bCs/>
                <w:noProof/>
                <w:color w:val="FFFFFF" w:themeColor="background1"/>
                <w:lang w:bidi="es-ES"/>
              </w:rPr>
              <w:t xml:space="preserve">Creado por: </w:t>
            </w:r>
            <w:r w:rsidR="00FD63F6" w:rsidRPr="00A13F32">
              <w:rPr>
                <w:rFonts w:ascii="Eras Demi ITC" w:hAnsi="Eras Demi ITC"/>
                <w:b w:val="0"/>
                <w:bCs/>
                <w:noProof/>
                <w:color w:val="7AD6CF" w:themeColor="accent6" w:themeTint="99"/>
                <w:lang w:bidi="es-ES"/>
              </w:rPr>
              <w:t>Edu</w:t>
            </w:r>
            <w:r w:rsidR="00FD63F6" w:rsidRPr="00A13F32">
              <w:rPr>
                <w:rFonts w:ascii="Eras Demi ITC" w:hAnsi="Eras Demi ITC"/>
                <w:b w:val="0"/>
                <w:bCs/>
                <w:noProof/>
                <w:color w:val="7AD6CF" w:themeColor="accent6" w:themeTint="99"/>
              </w:rPr>
              <w:t>ardo Blanco Bielsa</w:t>
            </w:r>
          </w:p>
          <w:p w14:paraId="1C876CE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D9AD8FB" w14:textId="77777777" w:rsidR="000E4ACE" w:rsidRDefault="00AB02A7" w:rsidP="00174AC9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BC5730" wp14:editId="6576A96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225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" fillcolor="#275e70 [1607]" stroked="f" strokeweight="2pt">
                <v:fill color2="#275e70 [1607]" rotate="t" colors="0 #0f3642;.5 #1a5162;1 #226276" focus="100%" type="gradient"/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17D51D6" w14:textId="68286341" w:rsidR="000E4ACE" w:rsidRDefault="000E4ACE" w:rsidP="00174AC9">
      <w:pPr>
        <w:spacing w:after="200"/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E4ACE"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lastRenderedPageBreak/>
        <w:t>Ejercicio 2</w:t>
      </w:r>
    </w:p>
    <w:p w14:paraId="56AC8AA5" w14:textId="05CD605E" w:rsidR="0072719D" w:rsidRDefault="002B7038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Se ha escogido el topic “</w:t>
      </w:r>
      <w:r w:rsidRPr="002B7038"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derailment and collision</w:t>
      </w: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”, un accidente que sucedió en la línea del </w:t>
      </w: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metro</w:t>
      </w: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 de Wagshington y el el que muriero cerca de 9 personas y 70 resultaron heridas.</w:t>
      </w:r>
    </w:p>
    <w:p w14:paraId="7300142D" w14:textId="677A05B8" w:rsidR="0072719D" w:rsidRDefault="0072719D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Vamos a aplicar los siguientes juicios de relevancia:</w:t>
      </w:r>
    </w:p>
    <w:p w14:paraId="4F3A531D" w14:textId="335B00F7" w:rsidR="0072719D" w:rsidRDefault="0072719D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1 si </w:t>
      </w:r>
      <w:r w:rsidR="00B73EFF"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el </w:t>
      </w:r>
      <w:r w:rsidR="00B73EFF"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tweets </w:t>
      </w:r>
      <w:r w:rsidR="00B73EFF"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está fuertemente asociado</w:t>
      </w:r>
    </w:p>
    <w:p w14:paraId="697E425A" w14:textId="0EC76DEA" w:rsidR="00B73EFF" w:rsidRDefault="00B73EFF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2 si el </w:t>
      </w: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 xml:space="preserve">tweets </w:t>
      </w: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es relevante pero no demasiado</w:t>
      </w:r>
    </w:p>
    <w:p w14:paraId="262FC41D" w14:textId="3DB23981" w:rsidR="00B73EFF" w:rsidRDefault="00B73EFF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3 a los tweets menos relevantes</w:t>
      </w:r>
    </w:p>
    <w:p w14:paraId="214CD27E" w14:textId="77A8E8EE" w:rsidR="00B73EFF" w:rsidRDefault="00B73EFF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4 a los no relevantes</w:t>
      </w:r>
    </w:p>
    <w:p w14:paraId="1C00828F" w14:textId="5E8715AA" w:rsidR="00B73EFF" w:rsidRPr="002B7038" w:rsidRDefault="00B73EFF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lang w:bidi="es-ES"/>
        </w:rPr>
      </w:pPr>
      <w:r>
        <w:rPr>
          <w:rFonts w:ascii="Eras Demi ITC" w:hAnsi="Eras Demi ITC"/>
          <w:b w:val="0"/>
          <w:bCs/>
          <w:noProof/>
          <w:color w:val="auto"/>
          <w:sz w:val="22"/>
          <w:lang w:bidi="es-ES"/>
        </w:rPr>
        <w:t>Se considerarán de más a menos relevantes en función de la cantidad de información que den sobre el accidente.</w:t>
      </w:r>
    </w:p>
    <w:p w14:paraId="7638B1AB" w14:textId="7882EAF9" w:rsidR="00D077E9" w:rsidRPr="00B64B81" w:rsidRDefault="00B64B81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  <w:t>Métrica GND</w:t>
      </w:r>
    </w:p>
    <w:p w14:paraId="44B7D5BE" w14:textId="527B6B33" w:rsidR="00B64B81" w:rsidRDefault="00B64B81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</w:pPr>
      <w:r w:rsidRPr="00B64B81">
        <w:rPr>
          <w:rFonts w:ascii="Eras Demi ITC" w:hAnsi="Eras Demi ITC"/>
          <w:b w:val="0"/>
          <w:bCs/>
          <w:noProof/>
          <w:color w:val="auto"/>
          <w:sz w:val="22"/>
          <w:szCs w:val="18"/>
          <w:lang w:bidi="es-ES"/>
        </w:rPr>
        <w:t>Se obtuvieron los siguientes resultados:</w:t>
      </w:r>
    </w:p>
    <w:p w14:paraId="50A32427" w14:textId="284B4D37" w:rsidR="002B7038" w:rsidRPr="00B73EFF" w:rsidRDefault="002B7038" w:rsidP="002B7038">
      <w:pPr>
        <w:spacing w:after="200"/>
        <w:rPr>
          <w:rFonts w:ascii="Eras Demi ITC" w:hAnsi="Eras Demi ITC"/>
          <w:b w:val="0"/>
          <w:bCs/>
          <w:noProof/>
          <w:color w:val="FF0000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just south of west bound SR60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19:36:14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1DAECC87" w14:textId="7DC0BE68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just north of DITMAN AV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00:01:11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5E92125" w14:textId="4FC9BFCD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east bound I10 TO north bound I5 connector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20:21:12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BA97AEE" w14:textId="06D08B35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20326441,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Ambulance Responding :  south bound I5 AT PENROSE ST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18:16:06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FDDEB47" w14:textId="4AAFDF49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north bound I5 just south of north bound SR14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18:46:15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F97F582" w14:textId="6E429BA6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AT PICO CANYON road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Sat Jun 27 00:01:18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3B25996" w14:textId="5925FC2D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No Injuries :  north bound I5 AT VISTA DEL LAGO road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06:26:12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4C23B5C5" w14:textId="44D0AB7A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south bound I5 just north of E 4TH ST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20:01:10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11011E16" w14:textId="629AA35F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8867602,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Non Injury: West bound US50 to north bound I5 connector, South Sacramento http://bit.ly/O83h3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00:20:08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ab/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1</w:t>
      </w:r>
    </w:p>
    <w:p w14:paraId="72EBEB76" w14:textId="44F40536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north bound SR110 AT north bound I5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14:06:09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FB4F3EB" w14:textId="3DAB8EFF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Animal on Road :  north bound I5 AT north bound SR110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18:36:11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3BFE677F" w14:textId="52670750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north bound I5 AT north bound I710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23:01:32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29D546E9" w14:textId="73793439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TO north bound SR110 connector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23:16:15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760E0EF7" w14:textId="6217EE39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8867602,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Hit &amp; Run - No Injuries: South bound I5 at GARDEN (DOWNTOWN) HWY, North Sacramento http://bit.ly/eVsYD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05:40:08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1</w:t>
      </w:r>
    </w:p>
    <w:p w14:paraId="14610E06" w14:textId="1662EC7A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lastRenderedPageBreak/>
        <w:t xml:space="preserve">User: 20327715,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I5 just north of south bound I605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19:56:14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A63AC0E" w14:textId="2E6EAAEB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20327715,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north bound I5 just north of ARTESIA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16:56:02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0CCC97EA" w14:textId="18C1FAF8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20326441,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AT N SAN FERNANDO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Thu Jun 25 20:46:06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1FECA508" w14:textId="117128BF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20327715,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just south of NORWALK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00:46:08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5483E026" w14:textId="64EA4CE4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:  south bound I5 AT VISTA DEL LAGO road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13:26:11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06201E2" w14:textId="4EA3226D" w:rsidR="002B7038" w:rsidRPr="002B7038" w:rsidRDefault="002B7038" w:rsidP="009A308D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B73EFF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Hazard - Vehicle :  south bound I5 ON MAGIC MOUNTAIN parkway off ramp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23:36:01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</w:p>
    <w:p w14:paraId="7BDA7A99" w14:textId="6B36E68C" w:rsidR="001F1666" w:rsidRPr="009A308D" w:rsidRDefault="00B64B81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val="en-GB" w:bidi="es-ES"/>
        </w:rPr>
      </w:pPr>
      <w:r w:rsidRPr="009A308D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val="en-GB" w:bidi="es-ES"/>
        </w:rPr>
        <w:t xml:space="preserve">Métrica </w:t>
      </w:r>
      <w:r w:rsidR="002B7038" w:rsidRPr="009A308D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val="en-GB" w:bidi="es-ES"/>
        </w:rPr>
        <w:t>Mutual Information</w:t>
      </w:r>
    </w:p>
    <w:p w14:paraId="41D3033C" w14:textId="795F51FB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20328183,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Ambulance Responding :  north bound SR170 just south of ROSCOE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Thu Jun 25 00:01:11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72FDA7B" w14:textId="6026ED01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20328099,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Ambulance Responding :  south bound I405 just north of W ROSECRANS AV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Sat Jun 27 00:11:12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1DD77AC" w14:textId="15A6936E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20327828,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Ambulance Responding :  south bound I710 AT east bound SR91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16:56:11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844FD45" w14:textId="57F0BE17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20328099,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south bound I405 just south of east bound SR90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02:01:08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9B4F63D" w14:textId="46CB406F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I5 just north of DITMAN AV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00:01:11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E576884" w14:textId="1A0BA285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20327828,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north bound I405 just south of HAWTHORNE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17:21:09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4A514813" w14:textId="2F4FE6DF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20327828,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I405 just north of WESTERN AV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02:31:09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2B46DC9E" w14:textId="62EA1E73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20327715,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No Injuries :  south bound I605 just north of ALONDRA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Thu Jun 25 14:06:13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88A5976" w14:textId="4B14C58E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20327828,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Hit and Run - No Injuries :  south bound I405 just north of AVALON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Sat Jun 27 01:31:13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4E96E952" w14:textId="16054237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I710 just north of ATLANTIC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07:41:07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0E81C662" w14:textId="780CF128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20327715,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north bound SR57 just south of east bound SR60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09:46:07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3</w:t>
      </w:r>
    </w:p>
    <w:p w14:paraId="23A45E0B" w14:textId="0AA134E7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south bound SR110 just north of 4 LEVEL,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Date: Wed Jun 24 06:51:04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73B88790" w14:textId="258CBFAE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20327613,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north bound I5 just south of north bound SR14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18:46:15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93588AA" w14:textId="0FF246E7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Injuries :  south bound I110 AT W FLORENCE AV,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Date: Wed Jun 24 19:41:05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5C8A438" w14:textId="2A1D7FDC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20327214,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south bound I5 just north of E 4TH ST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Wed Jun 24 20:01:10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D50D69A" w14:textId="22CDCBE9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lastRenderedPageBreak/>
        <w:t xml:space="preserve">User: 20327715,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north bound I605 just south of ROSE HILLS road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Sat Jun 27 00:56:19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145BF1F" w14:textId="34ECA050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[UPDATE] Collision - Ambulance Responding :  south bound I710 just north of E IMPERIAL highway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Sat Jun 27 02:21:14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6BC1AE53" w14:textId="06FF96BD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20327350,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I710 AT FLORENCE AV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03:51:11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00498A7D" w14:textId="7DDF03B7" w:rsidR="002B7038" w:rsidRPr="002B7038" w:rsidRDefault="002B7038" w:rsidP="002B7038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User: 20327828, tweet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: Hit and Run - No Injuries :  south bound I405 AT ARTESIA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23:06:12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</w:p>
    <w:p w14:paraId="51E60DC3" w14:textId="636C8CCE" w:rsidR="00B73EFF" w:rsidRPr="002B7038" w:rsidRDefault="002B7038" w:rsidP="009A308D">
      <w:pPr>
        <w:spacing w:after="200"/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</w:pP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User: 20328099, tweet: </w:t>
      </w:r>
      <w:r w:rsidRPr="0072719D">
        <w:rPr>
          <w:rFonts w:ascii="Eras Demi ITC" w:hAnsi="Eras Demi ITC"/>
          <w:b w:val="0"/>
          <w:bCs/>
          <w:noProof/>
          <w:color w:val="auto"/>
          <w:sz w:val="18"/>
          <w:szCs w:val="14"/>
          <w:highlight w:val="yellow"/>
          <w:lang w:val="en-GB" w:bidi="es-ES"/>
        </w:rPr>
        <w:t>Collision - No Details :  south bound I405 AT WILSHIRE BLVD</w:t>
      </w:r>
      <w:r w:rsidRPr="002B7038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>, Date: Fri Jun 26 20:06:10 +0000 2009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  <w:r w:rsidR="00B73EFF" w:rsidRPr="00B73EFF">
        <w:rPr>
          <w:rFonts w:ascii="Eras Demi ITC" w:hAnsi="Eras Demi ITC"/>
          <w:noProof/>
          <w:color w:val="FF0000"/>
          <w:sz w:val="18"/>
          <w:szCs w:val="14"/>
          <w:lang w:val="en-GB" w:bidi="es-ES"/>
        </w:rPr>
        <w:t>2</w:t>
      </w:r>
      <w:r w:rsidR="00B73EFF">
        <w:rPr>
          <w:rFonts w:ascii="Eras Demi ITC" w:hAnsi="Eras Demi ITC"/>
          <w:b w:val="0"/>
          <w:bCs/>
          <w:noProof/>
          <w:color w:val="auto"/>
          <w:sz w:val="18"/>
          <w:szCs w:val="14"/>
          <w:lang w:val="en-GB" w:bidi="es-ES"/>
        </w:rPr>
        <w:t xml:space="preserve"> </w:t>
      </w:r>
    </w:p>
    <w:p w14:paraId="3F22F38B" w14:textId="28DDDE7D" w:rsidR="00B64B81" w:rsidRDefault="0072719D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</w:pPr>
      <w:r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  <w:lang w:bidi="es-ES"/>
        </w:rPr>
        <w:t>Diferencias entre Gnd y Mutual Information</w:t>
      </w:r>
    </w:p>
    <w:p w14:paraId="78993C81" w14:textId="77777777" w:rsidR="0072719D" w:rsidRDefault="0072719D" w:rsidP="00174AC9">
      <w:pPr>
        <w:spacing w:after="200"/>
        <w:rPr>
          <w:rFonts w:ascii="Eras Demi ITC" w:hAnsi="Eras Demi ITC"/>
          <w:b w:val="0"/>
          <w:bCs/>
          <w:noProof/>
          <w:color w:val="FF0000"/>
          <w:sz w:val="22"/>
          <w:lang w:bidi="es-ES"/>
        </w:rPr>
      </w:pPr>
      <w:r w:rsidRPr="0072719D">
        <w:rPr>
          <w:rFonts w:ascii="Eras Demi ITC" w:hAnsi="Eras Demi ITC"/>
          <w:b w:val="0"/>
          <w:bCs/>
          <w:noProof/>
          <w:color w:val="FF0000"/>
          <w:sz w:val="22"/>
          <w:lang w:bidi="es-ES"/>
        </w:rPr>
        <w:t xml:space="preserve">Gnd </w:t>
      </w:r>
    </w:p>
    <w:p w14:paraId="62AD1795" w14:textId="3BDBC173" w:rsidR="0072719D" w:rsidRPr="0072719D" w:rsidRDefault="0072719D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22"/>
          <w:lang w:bidi="es-ES"/>
        </w:rPr>
      </w:pPr>
      <w:r w:rsidRPr="0072719D">
        <w:rPr>
          <w:rFonts w:ascii="Eras Demi ITC" w:hAnsi="Eras Demi ITC"/>
          <w:b w:val="0"/>
          <w:bCs/>
          <w:noProof/>
          <w:color w:val="92D050"/>
          <w:sz w:val="22"/>
          <w:lang w:bidi="es-ES"/>
        </w:rPr>
        <w:t>Mutual Information</w:t>
      </w:r>
    </w:p>
    <w:p w14:paraId="333D4242" w14:textId="45E92F0F" w:rsidR="0072719D" w:rsidRDefault="0072719D" w:rsidP="00174AC9">
      <w:pPr>
        <w:spacing w:after="200"/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</w:rPr>
      </w:pPr>
      <w:r w:rsidRPr="0072719D">
        <w:rPr>
          <w:rFonts w:ascii="Eras Demi ITC" w:hAnsi="Eras Demi ITC"/>
          <w:b w:val="0"/>
          <w:bCs/>
          <w:noProof/>
          <w:color w:val="5951C8" w:themeColor="text1" w:themeTint="80"/>
          <w:sz w:val="36"/>
          <w:szCs w:val="28"/>
        </w:rPr>
        <w:drawing>
          <wp:inline distT="0" distB="0" distL="0" distR="0" wp14:anchorId="1DBF39ED" wp14:editId="28D25A45">
            <wp:extent cx="6371590" cy="1989455"/>
            <wp:effectExtent l="0" t="0" r="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DE0C" w14:textId="5662B98A" w:rsidR="001F1666" w:rsidRPr="00B73EFF" w:rsidRDefault="00B73EFF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0"/>
          <w:szCs w:val="20"/>
        </w:rPr>
      </w:pPr>
      <w:r w:rsidRPr="00B73EFF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 xml:space="preserve">Por tanto, </w:t>
      </w:r>
      <w:r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según el criterio aplicado, tiene mayor precisión gnd, pues proporciona mayor información sobre el accidente</w:t>
      </w:r>
      <w:r w:rsidR="009A308D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.</w:t>
      </w:r>
    </w:p>
    <w:p w14:paraId="799F8301" w14:textId="65083156" w:rsidR="000E4ACE" w:rsidRPr="000E4ACE" w:rsidRDefault="000E4ACE" w:rsidP="000E4ACE">
      <w:pPr>
        <w:spacing w:after="200"/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E4ACE"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Ejercicio </w:t>
      </w:r>
      <w:r>
        <w:rPr>
          <w:rFonts w:ascii="Eras Demi ITC" w:hAnsi="Eras Demi ITC"/>
          <w:b w:val="0"/>
          <w:bCs/>
          <w:noProof/>
          <w:color w:val="34ABA2" w:themeColor="accent3"/>
          <w:sz w:val="52"/>
          <w:szCs w:val="44"/>
          <w:lang w:bidi="es-ES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3</w:t>
      </w:r>
    </w:p>
    <w:p w14:paraId="1994B990" w14:textId="21544E97" w:rsidR="000E4ACE" w:rsidRDefault="0072719D" w:rsidP="00174AC9">
      <w:pPr>
        <w:spacing w:after="200"/>
        <w:rPr>
          <w:rFonts w:ascii="Eras Demi ITC" w:hAnsi="Eras Demi ITC"/>
          <w:b w:val="0"/>
          <w:bCs/>
          <w:noProof/>
          <w:color w:val="auto"/>
          <w:sz w:val="20"/>
          <w:szCs w:val="20"/>
        </w:rPr>
      </w:pPr>
      <w:r w:rsidRPr="000E4ACE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91A4457" wp14:editId="6E756120">
            <wp:simplePos x="0" y="0"/>
            <wp:positionH relativeFrom="column">
              <wp:posOffset>-10795</wp:posOffset>
            </wp:positionH>
            <wp:positionV relativeFrom="paragraph">
              <wp:posOffset>638337</wp:posOffset>
            </wp:positionV>
            <wp:extent cx="6371590" cy="2028825"/>
            <wp:effectExtent l="0" t="0" r="0" b="952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ACE" w:rsidRPr="000E4ACE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La forma de producir u</w:t>
      </w:r>
      <w:r w:rsidR="000E4ACE">
        <w:rPr>
          <w:rFonts w:ascii="Eras Demi ITC" w:hAnsi="Eras Demi ITC"/>
          <w:b w:val="0"/>
          <w:bCs/>
          <w:noProof/>
          <w:color w:val="auto"/>
          <w:sz w:val="20"/>
          <w:szCs w:val="20"/>
        </w:rPr>
        <w:t>na consulta “More Like This” de forma que se pueda emular la expansión de términos es mediante el uso de document id. De esta forma, al programa le pasamos el _id del documento que queramos y utilizamos la siguiente consulta:</w:t>
      </w:r>
    </w:p>
    <w:p w14:paraId="1F764EEF" w14:textId="281BF1E7" w:rsidR="000E4ACE" w:rsidRDefault="002B7038" w:rsidP="00174AC9">
      <w:pPr>
        <w:spacing w:after="200"/>
      </w:pPr>
      <w:r>
        <w:br w:type="textWrapping" w:clear="all"/>
      </w:r>
    </w:p>
    <w:p w14:paraId="531BE656" w14:textId="664B8F23" w:rsidR="0072719D" w:rsidRDefault="0072719D" w:rsidP="00174AC9">
      <w:pPr>
        <w:spacing w:after="200"/>
      </w:pPr>
    </w:p>
    <w:p w14:paraId="7BBF227B" w14:textId="6E9AB0AE" w:rsidR="0072719D" w:rsidRDefault="0072719D" w:rsidP="00174AC9">
      <w:pPr>
        <w:spacing w:after="200"/>
      </w:pPr>
    </w:p>
    <w:p w14:paraId="3F7907E9" w14:textId="2131437F" w:rsidR="0072719D" w:rsidRDefault="0072719D" w:rsidP="00174AC9">
      <w:pPr>
        <w:spacing w:after="200"/>
      </w:pPr>
    </w:p>
    <w:p w14:paraId="79F72E68" w14:textId="1ABC52BB" w:rsidR="0072719D" w:rsidRDefault="0072719D" w:rsidP="00174AC9">
      <w:pPr>
        <w:spacing w:after="200"/>
      </w:pPr>
    </w:p>
    <w:p w14:paraId="45BE88A7" w14:textId="398D5BC4" w:rsidR="0072719D" w:rsidRDefault="0072719D" w:rsidP="00174AC9">
      <w:pPr>
        <w:spacing w:after="200"/>
      </w:pPr>
    </w:p>
    <w:p w14:paraId="7F0633A8" w14:textId="2BF8C2D9" w:rsidR="0072719D" w:rsidRDefault="0072719D" w:rsidP="00174AC9">
      <w:pPr>
        <w:spacing w:after="200"/>
      </w:pPr>
    </w:p>
    <w:p w14:paraId="0157BA67" w14:textId="1D96C468" w:rsidR="0072719D" w:rsidRDefault="0072719D" w:rsidP="00174AC9">
      <w:pPr>
        <w:spacing w:after="200"/>
      </w:pPr>
    </w:p>
    <w:p w14:paraId="3BF98C18" w14:textId="6F80508A" w:rsidR="0072719D" w:rsidRDefault="0072719D" w:rsidP="00174AC9">
      <w:pPr>
        <w:spacing w:after="200"/>
      </w:pPr>
    </w:p>
    <w:p w14:paraId="289EC229" w14:textId="6D8B5477" w:rsidR="0072719D" w:rsidRDefault="0072719D" w:rsidP="00174AC9">
      <w:pPr>
        <w:spacing w:after="200"/>
      </w:pPr>
    </w:p>
    <w:p w14:paraId="15345491" w14:textId="139CF18E" w:rsidR="0072719D" w:rsidRDefault="0072719D" w:rsidP="00174AC9">
      <w:pPr>
        <w:spacing w:after="200"/>
      </w:pPr>
    </w:p>
    <w:p w14:paraId="06EB94E1" w14:textId="77777777" w:rsidR="0072719D" w:rsidRDefault="0072719D" w:rsidP="00174AC9">
      <w:pPr>
        <w:spacing w:after="200"/>
      </w:pPr>
    </w:p>
    <w:p w14:paraId="4F1F58C0" w14:textId="795FDF31" w:rsidR="002B7038" w:rsidRDefault="002B7038" w:rsidP="00174AC9">
      <w:pPr>
        <w:spacing w:after="200"/>
      </w:pPr>
    </w:p>
    <w:p w14:paraId="26D768D1" w14:textId="74515EDE" w:rsidR="000E4ACE" w:rsidRDefault="000E4ACE" w:rsidP="00174AC9">
      <w:pPr>
        <w:spacing w:after="200"/>
      </w:pPr>
    </w:p>
    <w:p w14:paraId="2497F95F" w14:textId="67363F13" w:rsidR="000E4ACE" w:rsidRDefault="00A13F32" w:rsidP="000E4ACE">
      <w:r>
        <w:rPr>
          <w:noProof/>
          <w:lang w:bidi="es-ES"/>
        </w:rPr>
        <w:drawing>
          <wp:anchor distT="0" distB="0" distL="114300" distR="114300" simplePos="0" relativeHeight="251662336" behindDoc="1" locked="0" layoutInCell="1" allowOverlap="1" wp14:anchorId="75F9CD12" wp14:editId="386F2474">
            <wp:simplePos x="0" y="0"/>
            <wp:positionH relativeFrom="page">
              <wp:posOffset>-1171575</wp:posOffset>
            </wp:positionH>
            <wp:positionV relativeFrom="page">
              <wp:posOffset>-114300</wp:posOffset>
            </wp:positionV>
            <wp:extent cx="12263296" cy="6898104"/>
            <wp:effectExtent l="0" t="0" r="5080" b="0"/>
            <wp:wrapNone/>
            <wp:docPr id="7" name="Imagen 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Dibujo de ingenierí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3296" cy="689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20214E" wp14:editId="4B14E9C4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10" name="Rectángulo 10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64087" id="Rectángulo 10" o:spid="_x0000_s1026" alt="rectángulo de color" style="position:absolute;margin-left:0;margin-top:0;width:611.1pt;height:316.5pt;z-index:-251652096;visibility:visible;mso-wrap-style:square;mso-height-percent:0;mso-wrap-distance-left:9pt;mso-wrap-distance-top:0;mso-wrap-distance-right:9pt;mso-wrap-distance-bottom:0;mso-position-horizontal:center;mso-position-horizontal-relative:margin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" fillcolor="#275e70 [1607]" stroked="f" strokeweight="2pt">
                <v:fill color2="#275e70 [1607]" rotate="t" colors="0 #0f3642;.5 #1a5162;1 #226276" focus="100%" type="gradient"/>
                <w10:wrap anchorx="margin" anchory="page"/>
              </v:rect>
            </w:pict>
          </mc:Fallback>
        </mc:AlternateContent>
      </w:r>
    </w:p>
    <w:p w14:paraId="356C4345" w14:textId="38D4C88F" w:rsidR="0072719D" w:rsidRDefault="0072719D" w:rsidP="000E4ACE"/>
    <w:p w14:paraId="211B6249" w14:textId="5B2BD769" w:rsidR="0072719D" w:rsidRDefault="0072719D" w:rsidP="000E4ACE"/>
    <w:p w14:paraId="4BBACFF1" w14:textId="1E937446" w:rsidR="0072719D" w:rsidRDefault="0072719D" w:rsidP="000E4ACE"/>
    <w:p w14:paraId="13A17DE6" w14:textId="713A8428" w:rsidR="0072719D" w:rsidRDefault="0072719D" w:rsidP="000E4ACE"/>
    <w:p w14:paraId="615C0BF0" w14:textId="706D6D9A" w:rsidR="0072719D" w:rsidRDefault="0072719D" w:rsidP="000E4ACE"/>
    <w:p w14:paraId="59B13A7C" w14:textId="073C5C17" w:rsidR="0072719D" w:rsidRDefault="0072719D" w:rsidP="000E4ACE"/>
    <w:p w14:paraId="2A0314D8" w14:textId="39892215" w:rsidR="0072719D" w:rsidRDefault="0072719D" w:rsidP="000E4ACE"/>
    <w:p w14:paraId="5E863A0F" w14:textId="286185DC" w:rsidR="0072719D" w:rsidRDefault="0072719D" w:rsidP="000E4ACE"/>
    <w:p w14:paraId="479B9839" w14:textId="002D08E9" w:rsidR="0072719D" w:rsidRDefault="0072719D" w:rsidP="000E4ACE"/>
    <w:p w14:paraId="1D3E8E43" w14:textId="6F526380" w:rsidR="0072719D" w:rsidRDefault="0072719D" w:rsidP="000E4ACE"/>
    <w:p w14:paraId="69A40844" w14:textId="31E09BE3" w:rsidR="0072719D" w:rsidRDefault="0072719D" w:rsidP="000E4ACE"/>
    <w:p w14:paraId="67BECA54" w14:textId="1D64F7F9" w:rsidR="0072719D" w:rsidRDefault="0072719D" w:rsidP="000E4ACE"/>
    <w:p w14:paraId="4589BDCF" w14:textId="77777777" w:rsidR="0072719D" w:rsidRPr="000E4ACE" w:rsidRDefault="0072719D" w:rsidP="000E4ACE"/>
    <w:sectPr w:rsidR="0072719D" w:rsidRPr="000E4ACE" w:rsidSect="00F45147">
      <w:headerReference w:type="default" r:id="rId11"/>
      <w:footerReference w:type="default" r:id="rId12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C7EA" w14:textId="77777777" w:rsidR="007D5C4E" w:rsidRDefault="007D5C4E">
      <w:r>
        <w:separator/>
      </w:r>
    </w:p>
    <w:p w14:paraId="41E030C0" w14:textId="77777777" w:rsidR="007D5C4E" w:rsidRDefault="007D5C4E"/>
  </w:endnote>
  <w:endnote w:type="continuationSeparator" w:id="0">
    <w:p w14:paraId="35D2E8B0" w14:textId="77777777" w:rsidR="007D5C4E" w:rsidRDefault="007D5C4E">
      <w:r>
        <w:continuationSeparator/>
      </w:r>
    </w:p>
    <w:p w14:paraId="7735830C" w14:textId="77777777" w:rsidR="007D5C4E" w:rsidRDefault="007D5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Demi ITC" w:hAnsi="Eras Demi ITC"/>
        <w:b w:val="0"/>
        <w:b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Content>
      <w:p w14:paraId="4B14E146" w14:textId="77777777" w:rsidR="00DF027C" w:rsidRPr="000E4ACE" w:rsidRDefault="00DF027C">
        <w:pPr>
          <w:pStyle w:val="Piedepgina"/>
          <w:jc w:val="center"/>
          <w:rPr>
            <w:rFonts w:ascii="Eras Demi ITC" w:hAnsi="Eras Demi ITC"/>
            <w:b w:val="0"/>
            <w:bCs/>
            <w:noProof/>
            <w:color w:val="2E287F" w:themeColor="text1" w:themeTint="BF"/>
          </w:rPr>
        </w:pP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t>2</w:t>
        </w:r>
        <w:r w:rsidRPr="000E4ACE">
          <w:rPr>
            <w:rFonts w:ascii="Eras Demi ITC" w:hAnsi="Eras Demi ITC"/>
            <w:b w:val="0"/>
            <w:bCs/>
            <w:noProof/>
            <w:color w:val="2E287F" w:themeColor="text1" w:themeTint="BF"/>
            <w:lang w:bidi="es-ES"/>
          </w:rPr>
          <w:fldChar w:fldCharType="end"/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250B" w14:textId="77777777" w:rsidR="007D5C4E" w:rsidRDefault="007D5C4E">
      <w:r>
        <w:separator/>
      </w:r>
    </w:p>
    <w:p w14:paraId="7AFE09DC" w14:textId="77777777" w:rsidR="007D5C4E" w:rsidRDefault="007D5C4E"/>
  </w:footnote>
  <w:footnote w:type="continuationSeparator" w:id="0">
    <w:p w14:paraId="1F8CCA62" w14:textId="77777777" w:rsidR="007D5C4E" w:rsidRDefault="007D5C4E">
      <w:r>
        <w:continuationSeparator/>
      </w:r>
    </w:p>
    <w:p w14:paraId="773CC393" w14:textId="77777777" w:rsidR="007D5C4E" w:rsidRDefault="007D5C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CA9C" w14:textId="33D7341A" w:rsidR="00FD63F6" w:rsidRPr="000E4ACE" w:rsidRDefault="00FD63F6" w:rsidP="00FD63F6">
    <w:pPr>
      <w:pStyle w:val="Encabezado"/>
      <w:jc w:val="right"/>
      <w:rPr>
        <w:rFonts w:ascii="Eras Light ITC" w:hAnsi="Eras Light ITC"/>
        <w:color w:val="auto"/>
      </w:rPr>
    </w:pPr>
    <w:r w:rsidRPr="000E4ACE">
      <w:rPr>
        <w:rFonts w:ascii="Eras Light ITC" w:hAnsi="Eras Light ITC"/>
        <w:color w:val="auto"/>
      </w:rPr>
      <w:t>Eduardo Blanco Bielsa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5289">
    <w:abstractNumId w:val="4"/>
  </w:num>
  <w:num w:numId="2" w16cid:durableId="179978827">
    <w:abstractNumId w:val="10"/>
  </w:num>
  <w:num w:numId="3" w16cid:durableId="302126787">
    <w:abstractNumId w:val="0"/>
  </w:num>
  <w:num w:numId="4" w16cid:durableId="599146915">
    <w:abstractNumId w:val="9"/>
  </w:num>
  <w:num w:numId="5" w16cid:durableId="295841500">
    <w:abstractNumId w:val="12"/>
  </w:num>
  <w:num w:numId="6" w16cid:durableId="1826163485">
    <w:abstractNumId w:val="6"/>
  </w:num>
  <w:num w:numId="7" w16cid:durableId="580407118">
    <w:abstractNumId w:val="13"/>
  </w:num>
  <w:num w:numId="8" w16cid:durableId="456874003">
    <w:abstractNumId w:val="8"/>
  </w:num>
  <w:num w:numId="9" w16cid:durableId="2022124354">
    <w:abstractNumId w:val="14"/>
  </w:num>
  <w:num w:numId="10" w16cid:durableId="514536363">
    <w:abstractNumId w:val="16"/>
  </w:num>
  <w:num w:numId="11" w16cid:durableId="1144355230">
    <w:abstractNumId w:val="2"/>
  </w:num>
  <w:num w:numId="12" w16cid:durableId="340476068">
    <w:abstractNumId w:val="3"/>
  </w:num>
  <w:num w:numId="13" w16cid:durableId="1547909198">
    <w:abstractNumId w:val="15"/>
  </w:num>
  <w:num w:numId="14" w16cid:durableId="197668867">
    <w:abstractNumId w:val="5"/>
  </w:num>
  <w:num w:numId="15" w16cid:durableId="1473526487">
    <w:abstractNumId w:val="7"/>
  </w:num>
  <w:num w:numId="16" w16cid:durableId="196819890">
    <w:abstractNumId w:val="11"/>
  </w:num>
  <w:num w:numId="17" w16cid:durableId="31157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2482E"/>
    <w:rsid w:val="00050324"/>
    <w:rsid w:val="000562C3"/>
    <w:rsid w:val="00063332"/>
    <w:rsid w:val="000713EF"/>
    <w:rsid w:val="000747A0"/>
    <w:rsid w:val="00084C05"/>
    <w:rsid w:val="0009169D"/>
    <w:rsid w:val="0009527B"/>
    <w:rsid w:val="000A0150"/>
    <w:rsid w:val="000B18DB"/>
    <w:rsid w:val="000E4ACE"/>
    <w:rsid w:val="000E63C9"/>
    <w:rsid w:val="00100802"/>
    <w:rsid w:val="001137B7"/>
    <w:rsid w:val="00125FBC"/>
    <w:rsid w:val="00130E9D"/>
    <w:rsid w:val="00150A6D"/>
    <w:rsid w:val="00174AC9"/>
    <w:rsid w:val="00185B35"/>
    <w:rsid w:val="001964BD"/>
    <w:rsid w:val="001E3C59"/>
    <w:rsid w:val="001F1666"/>
    <w:rsid w:val="001F2BC8"/>
    <w:rsid w:val="001F5F6B"/>
    <w:rsid w:val="00240C7F"/>
    <w:rsid w:val="00243EBC"/>
    <w:rsid w:val="00246A35"/>
    <w:rsid w:val="0027211D"/>
    <w:rsid w:val="00284348"/>
    <w:rsid w:val="002B7038"/>
    <w:rsid w:val="002C17E7"/>
    <w:rsid w:val="002F51F5"/>
    <w:rsid w:val="00312137"/>
    <w:rsid w:val="0031764A"/>
    <w:rsid w:val="00330359"/>
    <w:rsid w:val="00332D8F"/>
    <w:rsid w:val="0033762F"/>
    <w:rsid w:val="00343299"/>
    <w:rsid w:val="00360494"/>
    <w:rsid w:val="00366C7E"/>
    <w:rsid w:val="00384EA3"/>
    <w:rsid w:val="003944B0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3572B"/>
    <w:rsid w:val="00572102"/>
    <w:rsid w:val="005F1BB0"/>
    <w:rsid w:val="00656C4D"/>
    <w:rsid w:val="0067279D"/>
    <w:rsid w:val="006D0D8E"/>
    <w:rsid w:val="006D357F"/>
    <w:rsid w:val="006E5716"/>
    <w:rsid w:val="00701F48"/>
    <w:rsid w:val="00707C77"/>
    <w:rsid w:val="0072719D"/>
    <w:rsid w:val="007302B3"/>
    <w:rsid w:val="00730733"/>
    <w:rsid w:val="007309A6"/>
    <w:rsid w:val="00730E3A"/>
    <w:rsid w:val="00736AAF"/>
    <w:rsid w:val="00765B2A"/>
    <w:rsid w:val="00783A34"/>
    <w:rsid w:val="007B3EFD"/>
    <w:rsid w:val="007C361E"/>
    <w:rsid w:val="007C6B52"/>
    <w:rsid w:val="007D16C5"/>
    <w:rsid w:val="007D5C4E"/>
    <w:rsid w:val="00816E41"/>
    <w:rsid w:val="00862FE4"/>
    <w:rsid w:val="0086389A"/>
    <w:rsid w:val="0087605E"/>
    <w:rsid w:val="0088314E"/>
    <w:rsid w:val="008941AE"/>
    <w:rsid w:val="008A5FE1"/>
    <w:rsid w:val="008B1FEE"/>
    <w:rsid w:val="00903C32"/>
    <w:rsid w:val="00916B16"/>
    <w:rsid w:val="009173B9"/>
    <w:rsid w:val="009258BA"/>
    <w:rsid w:val="0093335D"/>
    <w:rsid w:val="0093613E"/>
    <w:rsid w:val="00943026"/>
    <w:rsid w:val="009473C4"/>
    <w:rsid w:val="00966B81"/>
    <w:rsid w:val="00977F79"/>
    <w:rsid w:val="009A308D"/>
    <w:rsid w:val="009C7720"/>
    <w:rsid w:val="009F7864"/>
    <w:rsid w:val="00A13F32"/>
    <w:rsid w:val="00A23AFA"/>
    <w:rsid w:val="00A31B3E"/>
    <w:rsid w:val="00A4689C"/>
    <w:rsid w:val="00A532F3"/>
    <w:rsid w:val="00A8489E"/>
    <w:rsid w:val="00AB02A7"/>
    <w:rsid w:val="00AC29F3"/>
    <w:rsid w:val="00AD7C93"/>
    <w:rsid w:val="00B231E5"/>
    <w:rsid w:val="00B645B7"/>
    <w:rsid w:val="00B64B81"/>
    <w:rsid w:val="00B73EFF"/>
    <w:rsid w:val="00BC2B5B"/>
    <w:rsid w:val="00BD7E31"/>
    <w:rsid w:val="00C02B87"/>
    <w:rsid w:val="00C4086D"/>
    <w:rsid w:val="00C91F02"/>
    <w:rsid w:val="00CA1896"/>
    <w:rsid w:val="00CA1F78"/>
    <w:rsid w:val="00CB5B28"/>
    <w:rsid w:val="00CF5371"/>
    <w:rsid w:val="00D03077"/>
    <w:rsid w:val="00D0323A"/>
    <w:rsid w:val="00D0559F"/>
    <w:rsid w:val="00D064B5"/>
    <w:rsid w:val="00D077E9"/>
    <w:rsid w:val="00D30C1E"/>
    <w:rsid w:val="00D42CB7"/>
    <w:rsid w:val="00D5413D"/>
    <w:rsid w:val="00D570A9"/>
    <w:rsid w:val="00D64147"/>
    <w:rsid w:val="00D70D02"/>
    <w:rsid w:val="00D770C7"/>
    <w:rsid w:val="00D86945"/>
    <w:rsid w:val="00D90290"/>
    <w:rsid w:val="00DC706A"/>
    <w:rsid w:val="00DD152F"/>
    <w:rsid w:val="00DE213F"/>
    <w:rsid w:val="00DF027C"/>
    <w:rsid w:val="00DF3C36"/>
    <w:rsid w:val="00E00A32"/>
    <w:rsid w:val="00E22ACD"/>
    <w:rsid w:val="00E620B0"/>
    <w:rsid w:val="00E81B40"/>
    <w:rsid w:val="00EA4F61"/>
    <w:rsid w:val="00EF555B"/>
    <w:rsid w:val="00F027BB"/>
    <w:rsid w:val="00F0502C"/>
    <w:rsid w:val="00F11DCF"/>
    <w:rsid w:val="00F162EA"/>
    <w:rsid w:val="00F2539E"/>
    <w:rsid w:val="00F33571"/>
    <w:rsid w:val="00F45147"/>
    <w:rsid w:val="00F52D27"/>
    <w:rsid w:val="00F80CAB"/>
    <w:rsid w:val="00F83527"/>
    <w:rsid w:val="00FC0DB6"/>
    <w:rsid w:val="00FD2763"/>
    <w:rsid w:val="00FD583F"/>
    <w:rsid w:val="00FD63F6"/>
    <w:rsid w:val="00FD7488"/>
    <w:rsid w:val="00FF16B4"/>
    <w:rsid w:val="00FF400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197278FC-0F07-459C-B7F8-2CBC5B44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EFF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000000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38A4DEBF20E44BAADDCD593F4306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02F3-D18F-49E7-9339-567C7427272E}"/>
      </w:docPartPr>
      <w:docPartBody>
        <w:p w:rsidR="00260B2D" w:rsidRDefault="00000000">
          <w:pPr>
            <w:pStyle w:val="538A4DEBF20E44BAADDCD593F4306214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54D85"/>
    <w:rsid w:val="00181575"/>
    <w:rsid w:val="00255E7B"/>
    <w:rsid w:val="00260B2D"/>
    <w:rsid w:val="002B46EA"/>
    <w:rsid w:val="00333774"/>
    <w:rsid w:val="00602AD2"/>
    <w:rsid w:val="006C6366"/>
    <w:rsid w:val="007A2892"/>
    <w:rsid w:val="007C02A7"/>
    <w:rsid w:val="009E5735"/>
    <w:rsid w:val="00AD0DE9"/>
    <w:rsid w:val="00CC7AB4"/>
    <w:rsid w:val="00CD10A9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  <w:style w:type="paragraph" w:customStyle="1" w:styleId="538A4DEBF20E44BAADDCD593F4306214">
    <w:name w:val="538A4DEBF20E44BAADDCD593F430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507</TotalTime>
  <Pages>5</Pages>
  <Words>976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 edu</dc:creator>
  <cp:keywords/>
  <cp:lastModifiedBy>Eduardo Blanco Bielsa</cp:lastModifiedBy>
  <cp:revision>26</cp:revision>
  <cp:lastPrinted>2022-11-07T22:09:00Z</cp:lastPrinted>
  <dcterms:created xsi:type="dcterms:W3CDTF">2022-10-18T20:57:00Z</dcterms:created>
  <dcterms:modified xsi:type="dcterms:W3CDTF">2022-12-22T15:29:00Z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