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8508" w14:textId="0717DA69" w:rsidR="00D077E9" w:rsidRDefault="00FD63F6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739A6225" wp14:editId="3D4D7211">
            <wp:simplePos x="0" y="0"/>
            <wp:positionH relativeFrom="page">
              <wp:posOffset>-622690</wp:posOffset>
            </wp:positionH>
            <wp:positionV relativeFrom="page">
              <wp:posOffset>-228600</wp:posOffset>
            </wp:positionV>
            <wp:extent cx="12263296" cy="6898104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3296" cy="689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F326A1" wp14:editId="5B1B846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E96D3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" fillcolor="#333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3BFAE4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746FF4" w14:textId="29332C9A" w:rsidR="00D077E9" w:rsidRDefault="00D077E9" w:rsidP="00AB02A7">
            <w:pPr>
              <w:rPr>
                <w:noProof/>
              </w:rPr>
            </w:pPr>
          </w:p>
          <w:p w14:paraId="4DF7BAA2" w14:textId="06FDF878" w:rsidR="00D077E9" w:rsidRDefault="00D077E9" w:rsidP="00AB02A7">
            <w:pPr>
              <w:rPr>
                <w:noProof/>
              </w:rPr>
            </w:pPr>
          </w:p>
        </w:tc>
      </w:tr>
      <w:tr w:rsidR="00D077E9" w14:paraId="5B191F4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F1A381" w14:textId="2AEC1393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DB7B9DB" wp14:editId="72D62C13">
                      <wp:extent cx="3528695" cy="1733550"/>
                      <wp:effectExtent l="0" t="0" r="0" b="63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D1D116" w14:textId="68C94814" w:rsidR="00FD63F6" w:rsidRPr="00B64B81" w:rsidRDefault="00B64B81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Demi ITC" w:hAnsi="Eras Demi ITC"/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proofErr w:type="spellStart"/>
                                  <w:r w:rsidRPr="00B64B81">
                                    <w:rPr>
                                      <w:rFonts w:ascii="Eras Demi ITC" w:hAnsi="Eras Demi ITC"/>
                                      <w:color w:val="FFFFFF" w:themeColor="background1"/>
                                      <w:lang w:bidi="es-ES"/>
                                    </w:rPr>
                                    <w:t>ElasticSearch</w:t>
                                  </w:r>
                                  <w:proofErr w:type="spellEnd"/>
                                </w:p>
                                <w:p w14:paraId="044F2199" w14:textId="77777777" w:rsidR="00FD63F6" w:rsidRPr="00B64B81" w:rsidRDefault="00FD63F6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Demi ITC" w:hAnsi="Eras Demi ITC"/>
                                      <w:color w:val="FFFFFF" w:themeColor="background1"/>
                                      <w:lang w:bidi="es-ES"/>
                                    </w:rPr>
                                  </w:pPr>
                                </w:p>
                                <w:p w14:paraId="6AC88D92" w14:textId="0F6BEC6F" w:rsidR="00FD63F6" w:rsidRPr="00A13F32" w:rsidRDefault="00B64B81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Demi ITC" w:hAnsi="Eras Demi ITC"/>
                                      <w:color w:val="7AD6CF" w:themeColor="accent6" w:themeTint="99"/>
                                      <w:sz w:val="56"/>
                                      <w:szCs w:val="48"/>
                                    </w:rPr>
                                  </w:pPr>
                                  <w:r w:rsidRPr="00A13F32">
                                    <w:rPr>
                                      <w:rFonts w:ascii="Eras Demi ITC" w:hAnsi="Eras Demi ITC"/>
                                      <w:color w:val="7AD6CF" w:themeColor="accent6" w:themeTint="99"/>
                                      <w:sz w:val="56"/>
                                      <w:szCs w:val="48"/>
                                      <w:lang w:bidi="es-ES"/>
                                    </w:rPr>
                                    <w:t>Evaluación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B7B9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58D1D116" w14:textId="68C94814" w:rsidR="00FD63F6" w:rsidRPr="00B64B81" w:rsidRDefault="00B64B81" w:rsidP="00FD63F6">
                            <w:pPr>
                              <w:pStyle w:val="Ttulo"/>
                              <w:spacing w:after="0"/>
                              <w:rPr>
                                <w:rFonts w:ascii="Eras Demi ITC" w:hAnsi="Eras Demi ITC"/>
                                <w:color w:val="FFFFFF" w:themeColor="background1"/>
                                <w:lang w:bidi="es-ES"/>
                              </w:rPr>
                            </w:pPr>
                            <w:proofErr w:type="spellStart"/>
                            <w:r w:rsidRPr="00B64B81">
                              <w:rPr>
                                <w:rFonts w:ascii="Eras Demi ITC" w:hAnsi="Eras Demi ITC"/>
                                <w:color w:val="FFFFFF" w:themeColor="background1"/>
                                <w:lang w:bidi="es-ES"/>
                              </w:rPr>
                              <w:t>ElasticSearch</w:t>
                            </w:r>
                            <w:proofErr w:type="spellEnd"/>
                          </w:p>
                          <w:p w14:paraId="044F2199" w14:textId="77777777" w:rsidR="00FD63F6" w:rsidRPr="00B64B81" w:rsidRDefault="00FD63F6" w:rsidP="00FD63F6">
                            <w:pPr>
                              <w:pStyle w:val="Ttulo"/>
                              <w:spacing w:after="0"/>
                              <w:rPr>
                                <w:rFonts w:ascii="Eras Demi ITC" w:hAnsi="Eras Demi ITC"/>
                                <w:color w:val="FFFFFF" w:themeColor="background1"/>
                                <w:lang w:bidi="es-ES"/>
                              </w:rPr>
                            </w:pPr>
                          </w:p>
                          <w:p w14:paraId="6AC88D92" w14:textId="0F6BEC6F" w:rsidR="00FD63F6" w:rsidRPr="00A13F32" w:rsidRDefault="00B64B81" w:rsidP="00FD63F6">
                            <w:pPr>
                              <w:pStyle w:val="Ttulo"/>
                              <w:spacing w:after="0"/>
                              <w:rPr>
                                <w:rFonts w:ascii="Eras Demi ITC" w:hAnsi="Eras Demi ITC"/>
                                <w:color w:val="7AD6CF" w:themeColor="accent6" w:themeTint="99"/>
                                <w:sz w:val="56"/>
                                <w:szCs w:val="48"/>
                              </w:rPr>
                            </w:pPr>
                            <w:r w:rsidRPr="00A13F32">
                              <w:rPr>
                                <w:rFonts w:ascii="Eras Demi ITC" w:hAnsi="Eras Demi ITC"/>
                                <w:color w:val="7AD6CF" w:themeColor="accent6" w:themeTint="99"/>
                                <w:sz w:val="56"/>
                                <w:szCs w:val="48"/>
                                <w:lang w:bidi="es-ES"/>
                              </w:rPr>
                              <w:t>Evaluación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3E8482B" w14:textId="4AD9050D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2A39EB1" wp14:editId="5A0B8D0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452D39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5B8D699A" w14:textId="628CACF0" w:rsidR="00D077E9" w:rsidRDefault="00D077E9" w:rsidP="00AB02A7">
            <w:pPr>
              <w:rPr>
                <w:noProof/>
              </w:rPr>
            </w:pPr>
          </w:p>
        </w:tc>
      </w:tr>
      <w:tr w:rsidR="00D077E9" w14:paraId="126A7EF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Eras Demi ITC" w:hAnsi="Eras Demi ITC"/>
                <w:noProof/>
              </w:rPr>
              <w:id w:val="1080870105"/>
              <w:placeholder>
                <w:docPart w:val="71A30A026193436EA2B92673AFE45E30"/>
              </w:placeholder>
              <w15:appearance w15:val="hidden"/>
            </w:sdtPr>
            <w:sdtEndPr>
              <w:rPr>
                <w:color w:val="FFFFFF" w:themeColor="background1"/>
              </w:rPr>
            </w:sdtEndPr>
            <w:sdtContent>
              <w:p w14:paraId="6DD28517" w14:textId="7351AC39" w:rsidR="00D077E9" w:rsidRPr="00B64B81" w:rsidRDefault="000747A0" w:rsidP="00AB02A7">
                <w:pPr>
                  <w:rPr>
                    <w:rFonts w:ascii="Eras Demi ITC" w:hAnsi="Eras Demi ITC"/>
                    <w:noProof/>
                    <w:color w:val="FFFFFF" w:themeColor="background1"/>
                  </w:rPr>
                </w:pPr>
                <w:r w:rsidRPr="00B64B81">
                  <w:rPr>
                    <w:rStyle w:val="SubttuloCar"/>
                    <w:rFonts w:ascii="Eras Demi ITC" w:hAnsi="Eras Demi ITC"/>
                    <w:b w:val="0"/>
                    <w:noProof/>
                    <w:color w:val="FFFFFF" w:themeColor="background1"/>
                    <w:lang w:bidi="es-ES"/>
                  </w:rPr>
                  <w:fldChar w:fldCharType="begin"/>
                </w:r>
                <w:r w:rsidRPr="00B64B81">
                  <w:rPr>
                    <w:rStyle w:val="SubttuloCar"/>
                    <w:rFonts w:ascii="Eras Demi ITC" w:hAnsi="Eras Demi ITC"/>
                    <w:b w:val="0"/>
                    <w:noProof/>
                    <w:color w:val="FFFFFF" w:themeColor="background1"/>
                    <w:lang w:bidi="es-ES"/>
                  </w:rPr>
                  <w:instrText xml:space="preserve"> DATE  \@ "d MMMM"  \* MERGEFORMAT </w:instrText>
                </w:r>
                <w:r w:rsidRPr="00B64B81">
                  <w:rPr>
                    <w:rStyle w:val="SubttuloCar"/>
                    <w:rFonts w:ascii="Eras Demi ITC" w:hAnsi="Eras Demi ITC"/>
                    <w:b w:val="0"/>
                    <w:noProof/>
                    <w:color w:val="FFFFFF" w:themeColor="background1"/>
                    <w:lang w:bidi="es-ES"/>
                  </w:rPr>
                  <w:fldChar w:fldCharType="separate"/>
                </w:r>
                <w:r w:rsidR="000E4ACE">
                  <w:rPr>
                    <w:rStyle w:val="SubttuloCar"/>
                    <w:rFonts w:ascii="Eras Demi ITC" w:hAnsi="Eras Demi ITC"/>
                    <w:b w:val="0"/>
                    <w:noProof/>
                    <w:color w:val="FFFFFF" w:themeColor="background1"/>
                    <w:lang w:bidi="es-ES"/>
                  </w:rPr>
                  <w:t>19 diciembre</w:t>
                </w:r>
                <w:r w:rsidRPr="00B64B81">
                  <w:rPr>
                    <w:rStyle w:val="SubttuloCar"/>
                    <w:rFonts w:ascii="Eras Demi ITC" w:hAnsi="Eras Demi ITC"/>
                    <w:b w:val="0"/>
                    <w:noProof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4048C56E" w14:textId="77777777" w:rsidR="00D077E9" w:rsidRPr="00B64B81" w:rsidRDefault="00D077E9" w:rsidP="00AB02A7">
            <w:pPr>
              <w:rPr>
                <w:rFonts w:ascii="Eras Demi ITC" w:hAnsi="Eras Demi ITC"/>
                <w:noProof/>
                <w:sz w:val="10"/>
                <w:szCs w:val="10"/>
              </w:rPr>
            </w:pPr>
            <w:r w:rsidRPr="00B64B81">
              <w:rPr>
                <w:rFonts w:ascii="Eras Demi ITC" w:hAnsi="Eras Demi ITC"/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26D5E1A" wp14:editId="6E9953C1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72E7E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42CAF363" w14:textId="77777777" w:rsidR="00D077E9" w:rsidRPr="00B64B81" w:rsidRDefault="00D077E9" w:rsidP="00AB02A7">
            <w:pPr>
              <w:rPr>
                <w:rFonts w:ascii="Eras Demi ITC" w:hAnsi="Eras Demi ITC"/>
                <w:noProof/>
                <w:sz w:val="10"/>
                <w:szCs w:val="10"/>
              </w:rPr>
            </w:pPr>
          </w:p>
          <w:p w14:paraId="7EE8026A" w14:textId="77777777" w:rsidR="00D077E9" w:rsidRPr="000E4ACE" w:rsidRDefault="00D077E9" w:rsidP="00AB02A7">
            <w:pPr>
              <w:rPr>
                <w:rFonts w:ascii="Eras Demi ITC" w:hAnsi="Eras Demi ITC"/>
                <w:b w:val="0"/>
                <w:bCs/>
                <w:noProof/>
                <w:sz w:val="10"/>
                <w:szCs w:val="10"/>
              </w:rPr>
            </w:pPr>
          </w:p>
          <w:p w14:paraId="25B19A77" w14:textId="1764E1C5" w:rsidR="00D077E9" w:rsidRPr="000E4ACE" w:rsidRDefault="00000000" w:rsidP="00AB02A7">
            <w:pPr>
              <w:rPr>
                <w:rFonts w:ascii="Eras Demi ITC" w:hAnsi="Eras Demi ITC"/>
                <w:b w:val="0"/>
                <w:bCs/>
                <w:noProof/>
                <w:color w:val="FFFFFF" w:themeColor="background1"/>
              </w:rPr>
            </w:pPr>
            <w:sdt>
              <w:sdtPr>
                <w:rPr>
                  <w:rFonts w:ascii="Eras Demi ITC" w:hAnsi="Eras Demi ITC"/>
                  <w:b w:val="0"/>
                  <w:bCs/>
                  <w:noProof/>
                  <w:color w:val="FFFFFF" w:themeColor="background1"/>
                </w:rPr>
                <w:id w:val="-1740469667"/>
                <w:placeholder>
                  <w:docPart w:val="538A4DEBF20E44BAADDCD593F4306214"/>
                </w:placeholder>
                <w15:appearance w15:val="hidden"/>
              </w:sdtPr>
              <w:sdtContent>
                <w:r w:rsidR="00B64B81" w:rsidRPr="000E4ACE">
                  <w:rPr>
                    <w:rFonts w:ascii="Eras Demi ITC" w:hAnsi="Eras Demi ITC"/>
                    <w:b w:val="0"/>
                    <w:bCs/>
                    <w:noProof/>
                    <w:color w:val="FFFFFF" w:themeColor="background1"/>
                  </w:rPr>
                  <w:t>Repositorios de la Información</w:t>
                </w:r>
              </w:sdtContent>
            </w:sdt>
          </w:p>
          <w:p w14:paraId="297F87BF" w14:textId="09BBA4F5" w:rsidR="00D077E9" w:rsidRPr="000E4ACE" w:rsidRDefault="00D077E9" w:rsidP="00AB02A7">
            <w:pPr>
              <w:rPr>
                <w:rFonts w:ascii="Eras Demi ITC" w:hAnsi="Eras Demi ITC"/>
                <w:b w:val="0"/>
                <w:bCs/>
                <w:noProof/>
                <w:color w:val="FFFFFF" w:themeColor="background1"/>
              </w:rPr>
            </w:pPr>
            <w:r w:rsidRPr="000E4ACE">
              <w:rPr>
                <w:rFonts w:ascii="Eras Demi ITC" w:hAnsi="Eras Demi ITC"/>
                <w:b w:val="0"/>
                <w:bCs/>
                <w:noProof/>
                <w:color w:val="FFFFFF" w:themeColor="background1"/>
                <w:lang w:bidi="es-ES"/>
              </w:rPr>
              <w:t xml:space="preserve">Creado por: </w:t>
            </w:r>
            <w:r w:rsidR="00FD63F6" w:rsidRPr="00A13F32">
              <w:rPr>
                <w:rFonts w:ascii="Eras Demi ITC" w:hAnsi="Eras Demi ITC"/>
                <w:b w:val="0"/>
                <w:bCs/>
                <w:noProof/>
                <w:color w:val="7AD6CF" w:themeColor="accent6" w:themeTint="99"/>
                <w:lang w:bidi="es-ES"/>
              </w:rPr>
              <w:t>Edu</w:t>
            </w:r>
            <w:r w:rsidR="00FD63F6" w:rsidRPr="00A13F32">
              <w:rPr>
                <w:rFonts w:ascii="Eras Demi ITC" w:hAnsi="Eras Demi ITC"/>
                <w:b w:val="0"/>
                <w:bCs/>
                <w:noProof/>
                <w:color w:val="7AD6CF" w:themeColor="accent6" w:themeTint="99"/>
              </w:rPr>
              <w:t>ardo Blanco Bielsa</w:t>
            </w:r>
          </w:p>
          <w:p w14:paraId="1C876CED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D9AD8FB" w14:textId="77777777" w:rsidR="000E4ACE" w:rsidRDefault="00AB02A7" w:rsidP="00174AC9">
      <w:pPr>
        <w:spacing w:after="200"/>
        <w:rPr>
          <w:noProof/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BC5730" wp14:editId="6576A96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4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C225A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" fillcolor="#275e70 [1607]" stroked="f" strokeweight="2pt">
                <v:fill color2="#275e70 [1607]" rotate="t" colors="0 #0f3642;.5 #1a5162;1 #226276" focus="100%" type="gradient"/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517D51D6" w14:textId="3506B813" w:rsidR="000E4ACE" w:rsidRPr="000E4ACE" w:rsidRDefault="000E4ACE" w:rsidP="00174AC9">
      <w:pPr>
        <w:spacing w:after="200"/>
        <w:rPr>
          <w:rFonts w:ascii="Eras Demi ITC" w:hAnsi="Eras Demi ITC"/>
          <w:b w:val="0"/>
          <w:bCs/>
          <w:noProof/>
          <w:color w:val="34ABA2" w:themeColor="accent3"/>
          <w:sz w:val="52"/>
          <w:szCs w:val="44"/>
          <w:lang w:bidi="es-ES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0E4ACE">
        <w:rPr>
          <w:rFonts w:ascii="Eras Demi ITC" w:hAnsi="Eras Demi ITC"/>
          <w:b w:val="0"/>
          <w:bCs/>
          <w:noProof/>
          <w:color w:val="34ABA2" w:themeColor="accent3"/>
          <w:sz w:val="52"/>
          <w:szCs w:val="44"/>
          <w:lang w:bidi="es-ES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lastRenderedPageBreak/>
        <w:t>Ejercicio 2</w:t>
      </w:r>
    </w:p>
    <w:p w14:paraId="7638B1AB" w14:textId="7882EAF9" w:rsidR="00D077E9" w:rsidRPr="00B64B81" w:rsidRDefault="00B64B81" w:rsidP="00174AC9">
      <w:pPr>
        <w:spacing w:after="200"/>
        <w:rPr>
          <w:rFonts w:ascii="Eras Demi ITC" w:hAnsi="Eras Demi ITC"/>
          <w:b w:val="0"/>
          <w:bCs/>
          <w:noProof/>
          <w:color w:val="5951C8" w:themeColor="text1" w:themeTint="80"/>
          <w:sz w:val="36"/>
          <w:szCs w:val="28"/>
          <w:lang w:bidi="es-ES"/>
        </w:rPr>
      </w:pPr>
      <w:r w:rsidRPr="00B64B81">
        <w:rPr>
          <w:rFonts w:ascii="Eras Demi ITC" w:hAnsi="Eras Demi ITC"/>
          <w:b w:val="0"/>
          <w:bCs/>
          <w:noProof/>
          <w:color w:val="5951C8" w:themeColor="text1" w:themeTint="80"/>
          <w:sz w:val="36"/>
          <w:szCs w:val="28"/>
          <w:lang w:bidi="es-ES"/>
        </w:rPr>
        <w:t>Métrica GND</w:t>
      </w:r>
    </w:p>
    <w:p w14:paraId="44B7D5BE" w14:textId="527B6B33" w:rsidR="00B64B81" w:rsidRDefault="00B64B81" w:rsidP="00174AC9">
      <w:pPr>
        <w:spacing w:after="200"/>
        <w:rPr>
          <w:rFonts w:ascii="Eras Demi ITC" w:hAnsi="Eras Demi ITC"/>
          <w:b w:val="0"/>
          <w:bCs/>
          <w:noProof/>
          <w:color w:val="auto"/>
          <w:sz w:val="22"/>
          <w:szCs w:val="18"/>
          <w:lang w:bidi="es-ES"/>
        </w:rPr>
      </w:pPr>
      <w:r w:rsidRPr="00B64B81">
        <w:rPr>
          <w:rFonts w:ascii="Eras Demi ITC" w:hAnsi="Eras Demi ITC"/>
          <w:b w:val="0"/>
          <w:bCs/>
          <w:noProof/>
          <w:color w:val="auto"/>
          <w:sz w:val="22"/>
          <w:szCs w:val="18"/>
          <w:lang w:bidi="es-ES"/>
        </w:rPr>
        <w:t>Se obtuvieron los siguientes resultados:</w:t>
      </w:r>
    </w:p>
    <w:p w14:paraId="5075D7F0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Tweet 1: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Injuries :  south bound I5 just south of west bound SR60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{'20327214', 'Fri Jun 26 19:36:14 +0000 2009'} </w:t>
      </w:r>
    </w:p>
    <w:p w14:paraId="53EA0101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2: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Injuries :  south bound I5 just north of DITMAN AV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{'Fri Jun 26 00:01:11 +0000 2009', '20327350'} </w:t>
      </w:r>
    </w:p>
    <w:p w14:paraId="53357601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3: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- Vehicle :  east bound I10 TO north bound I5 connector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{'20327214', 'Fri Jun 26 20:21:12 +0000 2009'} </w:t>
      </w:r>
    </w:p>
    <w:p w14:paraId="44FCDAC1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4: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Ambulance Responding :  south bound I5 AT PENROSE ST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{'Wed Jun 24 18:16:06 +0000 2009', '20326441'} </w:t>
      </w:r>
    </w:p>
    <w:p w14:paraId="33610883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>Tweet 5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: Collision - No Injuries :  north bound I5 just south of north bound SR14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{'Fri Jun 26 18:46:15 +0000 2009', '20327613'} </w:t>
      </w:r>
    </w:p>
    <w:p w14:paraId="2C9060BC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6: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Injuries :  south bound I5 AT PICO CANYON road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{'20327613', 'Sat Jun 27 00:01:18 +0000 2009'} </w:t>
      </w:r>
    </w:p>
    <w:p w14:paraId="39DBC94A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7: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cyan"/>
          <w:lang w:val="en-GB" w:bidi="es-ES"/>
        </w:rPr>
        <w:t>[UPDATE] Collision - No Injuries :  north bound I5 AT VISTA DEL LAGO road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{'Wed Jun 24 06:26:12 +0000 2009', '20327613'} </w:t>
      </w:r>
    </w:p>
    <w:p w14:paraId="3FC5F02D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8: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cyan"/>
          <w:lang w:val="en-GB" w:bidi="es-ES"/>
        </w:rPr>
        <w:t>[UPDATE] Collision - Ambulance Responding :  south bound I5 just north of E 4TH ST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{'20327214', 'Wed Jun 24 20:01:10 +0000 2009'} </w:t>
      </w:r>
    </w:p>
    <w:p w14:paraId="279BD573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9: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Non Injury: West bound US50 to north bound I5 connector, South Sacramento http://bit.ly/O83h3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{'Fri Jun 26 00:20:08 +0000 2009', '8867602'} </w:t>
      </w:r>
    </w:p>
    <w:p w14:paraId="20587439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10: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:  north bound SR110 AT north bound I5 - Fecha y autor: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{'Fri Jun 26 14:06:09 +0000 2009', '20327214'} </w:t>
      </w:r>
    </w:p>
    <w:p w14:paraId="7C6F6135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11: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Animal on Road :  north bound I5 AT north bound SR110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{'20327214', 'Fri Jun 26 18:36:11 +0000 2009'} </w:t>
      </w:r>
    </w:p>
    <w:p w14:paraId="57F1186D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12: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- Vehicle :  north bound I5 AT north bound I710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{'Fri Jun 26 23:01:32 +0000 2009', '20327350'} </w:t>
      </w:r>
    </w:p>
    <w:p w14:paraId="5742F645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13: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:  south bound I5 TO north bound SR110 connector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{'20327214', 'Fri Jun 26 23:16:15 +0000 2009'} </w:t>
      </w:r>
    </w:p>
    <w:p w14:paraId="3EEEABC1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>Tweet 14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: Hit &amp; Run - No Injuries: South bound I5 at GARDEN (DOWNTOWN) HWY, North Sacramento http://bit.ly/eVsYD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{'Wed Jun 24 05:40:08 +0000 2009', '8867602'} </w:t>
      </w:r>
    </w:p>
    <w:p w14:paraId="653FDA29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15: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Details :  south bound I5 just north of south bound I605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{'Fri Jun 26 19:56:14 +0000 2009', '20327715'} </w:t>
      </w:r>
    </w:p>
    <w:p w14:paraId="5DA148EF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16: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:  north bound I5 just north of ARTESIA BLVD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{'20327715', 'Wed Jun 24 16:56:02 +0000 2009'} </w:t>
      </w:r>
    </w:p>
    <w:p w14:paraId="0F77E433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17: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:  south bound I5 AT N SAN FERNANDO BLVD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{'Thu Jun 25 20:46:06 +0000 2009', '20326441'} </w:t>
      </w:r>
    </w:p>
    <w:p w14:paraId="057A372C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18: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:  south bound I5 just south of NORWALK BLVD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{'Fri Jun 26 00:46:08 +0000 2009', '20327715'} </w:t>
      </w:r>
    </w:p>
    <w:p w14:paraId="3CA340C4" w14:textId="77777777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  <w:t xml:space="preserve">Tweet 19: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:  south bound I5 AT VISTA DEL LAGO road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{'20327613', 'Fri Jun 26 13:26:11 +0000 2009'} </w:t>
      </w:r>
    </w:p>
    <w:p w14:paraId="3F1794CA" w14:textId="3E6E63F8" w:rsidR="00B64B81" w:rsidRPr="000E4ACE" w:rsidRDefault="001F1666" w:rsidP="00174AC9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lastRenderedPageBreak/>
        <w:tab/>
        <w:t xml:space="preserve">Tweet 20: 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- Vehicle :  south bound I5 ON MAGIC MOUNTAIN parkway off ramp</w:t>
      </w:r>
      <w:r w:rsidRPr="001F1666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- Fecha y autor: {'20327613', 'Wed Jun 24 23:36:01 +0000 2009'}</w:t>
      </w:r>
    </w:p>
    <w:p w14:paraId="7BDA7A99" w14:textId="2BFDFF81" w:rsidR="001F1666" w:rsidRDefault="00B64B81" w:rsidP="00174AC9">
      <w:pPr>
        <w:spacing w:after="200"/>
        <w:rPr>
          <w:rFonts w:ascii="Eras Demi ITC" w:hAnsi="Eras Demi ITC"/>
          <w:b w:val="0"/>
          <w:bCs/>
          <w:noProof/>
          <w:color w:val="5951C8" w:themeColor="text1" w:themeTint="80"/>
          <w:sz w:val="36"/>
          <w:szCs w:val="28"/>
          <w:lang w:bidi="es-ES"/>
        </w:rPr>
      </w:pPr>
      <w:r w:rsidRPr="00B64B81">
        <w:rPr>
          <w:rFonts w:ascii="Eras Demi ITC" w:hAnsi="Eras Demi ITC"/>
          <w:b w:val="0"/>
          <w:bCs/>
          <w:noProof/>
          <w:color w:val="5951C8" w:themeColor="text1" w:themeTint="80"/>
          <w:sz w:val="36"/>
          <w:szCs w:val="28"/>
          <w:lang w:bidi="es-ES"/>
        </w:rPr>
        <w:t>Métrica JLH</w:t>
      </w:r>
    </w:p>
    <w:p w14:paraId="6159C446" w14:textId="5F0AEEC2" w:rsid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auto"/>
          <w:sz w:val="22"/>
          <w:szCs w:val="18"/>
          <w:lang w:bidi="es-ES"/>
        </w:rPr>
      </w:pPr>
      <w:r w:rsidRPr="00B64B81">
        <w:rPr>
          <w:rFonts w:ascii="Eras Demi ITC" w:hAnsi="Eras Demi ITC"/>
          <w:b w:val="0"/>
          <w:bCs/>
          <w:noProof/>
          <w:color w:val="auto"/>
          <w:sz w:val="22"/>
          <w:szCs w:val="18"/>
          <w:lang w:bidi="es-ES"/>
        </w:rPr>
        <w:t>S</w:t>
      </w:r>
      <w:r>
        <w:rPr>
          <w:rFonts w:ascii="Eras Demi ITC" w:hAnsi="Eras Demi ITC"/>
          <w:b w:val="0"/>
          <w:bCs/>
          <w:noProof/>
          <w:color w:val="auto"/>
          <w:sz w:val="22"/>
          <w:szCs w:val="18"/>
          <w:lang w:bidi="es-ES"/>
        </w:rPr>
        <w:t>i comparamos los 20 resultados de las dos métricas, vemos que son bastante semejantes, pero sin embargo, la métrica jlh es capaz de encontrar más repeticiones del mismo tuit.</w:t>
      </w:r>
    </w:p>
    <w:p w14:paraId="41767DD1" w14:textId="56A190DA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C00000"/>
          <w:sz w:val="22"/>
          <w:szCs w:val="18"/>
          <w:lang w:bidi="es-ES"/>
        </w:rPr>
      </w:pPr>
      <w:r w:rsidRPr="001F1666">
        <w:rPr>
          <w:rFonts w:ascii="Eras Demi ITC" w:hAnsi="Eras Demi ITC"/>
          <w:b w:val="0"/>
          <w:bCs/>
          <w:noProof/>
          <w:color w:val="C00000"/>
          <w:sz w:val="22"/>
          <w:szCs w:val="18"/>
          <w:lang w:bidi="es-ES"/>
        </w:rPr>
        <w:t>Gnd</w:t>
      </w:r>
    </w:p>
    <w:p w14:paraId="7DF623D3" w14:textId="26DB4D12" w:rsidR="001F1666" w:rsidRPr="001F1666" w:rsidRDefault="001F1666" w:rsidP="001F1666">
      <w:pPr>
        <w:spacing w:after="200"/>
        <w:rPr>
          <w:rFonts w:ascii="Eras Demi ITC" w:hAnsi="Eras Demi ITC"/>
          <w:b w:val="0"/>
          <w:bCs/>
          <w:noProof/>
          <w:color w:val="92D050"/>
          <w:sz w:val="22"/>
          <w:szCs w:val="18"/>
          <w:lang w:bidi="es-ES"/>
        </w:rPr>
      </w:pPr>
      <w:r w:rsidRPr="001F1666">
        <w:rPr>
          <w:rFonts w:ascii="Eras Demi ITC" w:hAnsi="Eras Demi ITC"/>
          <w:b w:val="0"/>
          <w:bCs/>
          <w:noProof/>
          <w:color w:val="92D050"/>
          <w:sz w:val="22"/>
          <w:szCs w:val="18"/>
          <w:lang w:bidi="es-ES"/>
        </w:rPr>
        <w:t xml:space="preserve">Jlh </w:t>
      </w:r>
    </w:p>
    <w:p w14:paraId="3F22F38B" w14:textId="461A2AB7" w:rsidR="00B64B81" w:rsidRDefault="001F1666" w:rsidP="00174AC9">
      <w:pPr>
        <w:spacing w:after="200"/>
        <w:rPr>
          <w:rFonts w:ascii="Eras Demi ITC" w:hAnsi="Eras Demi ITC"/>
          <w:b w:val="0"/>
          <w:bCs/>
          <w:noProof/>
          <w:color w:val="5951C8" w:themeColor="text1" w:themeTint="80"/>
          <w:sz w:val="36"/>
          <w:szCs w:val="28"/>
        </w:rPr>
      </w:pPr>
      <w:r w:rsidRPr="001F1666">
        <w:rPr>
          <w:rFonts w:ascii="Eras Demi ITC" w:hAnsi="Eras Demi ITC"/>
          <w:b w:val="0"/>
          <w:bCs/>
          <w:noProof/>
          <w:color w:val="5951C8" w:themeColor="text1" w:themeTint="80"/>
          <w:sz w:val="36"/>
          <w:szCs w:val="28"/>
          <w:lang w:val="en-GB" w:bidi="es-ES"/>
        </w:rPr>
        <w:drawing>
          <wp:inline distT="0" distB="0" distL="0" distR="0" wp14:anchorId="4B6E941B" wp14:editId="1FA0E1B5">
            <wp:extent cx="6371590" cy="2439670"/>
            <wp:effectExtent l="0" t="0" r="0" b="0"/>
            <wp:docPr id="9" name="Imagen 9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8864" w14:textId="23818C91" w:rsidR="001F1666" w:rsidRDefault="001F1666" w:rsidP="00174AC9">
      <w:pPr>
        <w:spacing w:after="200"/>
        <w:rPr>
          <w:rFonts w:ascii="Eras Demi ITC" w:hAnsi="Eras Demi ITC"/>
          <w:b w:val="0"/>
          <w:bCs/>
          <w:noProof/>
          <w:color w:val="auto"/>
          <w:sz w:val="22"/>
          <w:szCs w:val="18"/>
          <w:lang w:bidi="es-ES"/>
        </w:rPr>
      </w:pPr>
      <w:r w:rsidRPr="00B64B81">
        <w:rPr>
          <w:rFonts w:ascii="Eras Demi ITC" w:hAnsi="Eras Demi ITC"/>
          <w:b w:val="0"/>
          <w:bCs/>
          <w:noProof/>
          <w:color w:val="auto"/>
          <w:sz w:val="22"/>
          <w:szCs w:val="18"/>
          <w:lang w:bidi="es-ES"/>
        </w:rPr>
        <w:t>S</w:t>
      </w:r>
      <w:r>
        <w:rPr>
          <w:rFonts w:ascii="Eras Demi ITC" w:hAnsi="Eras Demi ITC"/>
          <w:b w:val="0"/>
          <w:bCs/>
          <w:noProof/>
          <w:color w:val="auto"/>
          <w:sz w:val="22"/>
          <w:szCs w:val="18"/>
          <w:lang w:bidi="es-ES"/>
        </w:rPr>
        <w:t>i nos fijamos en este tuit, vemos como jlh encuentra más fechas y autores del mismo tuit:</w:t>
      </w:r>
    </w:p>
    <w:p w14:paraId="3BFA68B9" w14:textId="4184F6E1" w:rsidR="001F1666" w:rsidRDefault="001F1666" w:rsidP="00174AC9">
      <w:pPr>
        <w:spacing w:after="200"/>
        <w:rPr>
          <w:rFonts w:ascii="Eras Demi ITC" w:hAnsi="Eras Demi ITC"/>
          <w:b w:val="0"/>
          <w:bCs/>
          <w:noProof/>
          <w:color w:val="C00000"/>
          <w:sz w:val="20"/>
          <w:szCs w:val="20"/>
          <w:lang w:val="en-GB"/>
        </w:rPr>
      </w:pPr>
      <w:r w:rsidRPr="001F1666">
        <w:rPr>
          <w:rFonts w:ascii="Eras Demi ITC" w:hAnsi="Eras Demi ITC"/>
          <w:b w:val="0"/>
          <w:bCs/>
          <w:noProof/>
          <w:color w:val="C00000"/>
          <w:sz w:val="20"/>
          <w:szCs w:val="20"/>
          <w:lang w:val="en-GB"/>
        </w:rPr>
        <w:t>Tweet 20: Hazard - Vehicle :  south bound I5 ON MAGIC MOUNTAIN parkway off ramp - Fecha y autor: {'20327613', 'Wed Jun 24 23:36:01 +0000 2009'}</w:t>
      </w:r>
    </w:p>
    <w:p w14:paraId="24FFDE0C" w14:textId="0C57A655" w:rsidR="001F1666" w:rsidRDefault="001F1666" w:rsidP="00174AC9">
      <w:pPr>
        <w:spacing w:after="200"/>
        <w:rPr>
          <w:rFonts w:ascii="Eras Demi ITC" w:hAnsi="Eras Demi ITC"/>
          <w:b w:val="0"/>
          <w:bCs/>
          <w:noProof/>
          <w:color w:val="C00000"/>
          <w:sz w:val="20"/>
          <w:szCs w:val="20"/>
          <w:lang w:val="en-GB"/>
        </w:rPr>
      </w:pPr>
    </w:p>
    <w:p w14:paraId="799F8301" w14:textId="65083156" w:rsidR="000E4ACE" w:rsidRPr="000E4ACE" w:rsidRDefault="000E4ACE" w:rsidP="000E4ACE">
      <w:pPr>
        <w:spacing w:after="200"/>
        <w:rPr>
          <w:rFonts w:ascii="Eras Demi ITC" w:hAnsi="Eras Demi ITC"/>
          <w:b w:val="0"/>
          <w:bCs/>
          <w:noProof/>
          <w:color w:val="34ABA2" w:themeColor="accent3"/>
          <w:sz w:val="52"/>
          <w:szCs w:val="44"/>
          <w:lang w:bidi="es-ES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0E4ACE">
        <w:rPr>
          <w:rFonts w:ascii="Eras Demi ITC" w:hAnsi="Eras Demi ITC"/>
          <w:b w:val="0"/>
          <w:bCs/>
          <w:noProof/>
          <w:color w:val="34ABA2" w:themeColor="accent3"/>
          <w:sz w:val="52"/>
          <w:szCs w:val="44"/>
          <w:lang w:bidi="es-ES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Ejercicio </w:t>
      </w:r>
      <w:r>
        <w:rPr>
          <w:rFonts w:ascii="Eras Demi ITC" w:hAnsi="Eras Demi ITC"/>
          <w:b w:val="0"/>
          <w:bCs/>
          <w:noProof/>
          <w:color w:val="34ABA2" w:themeColor="accent3"/>
          <w:sz w:val="52"/>
          <w:szCs w:val="44"/>
          <w:lang w:bidi="es-ES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3</w:t>
      </w:r>
    </w:p>
    <w:p w14:paraId="1994B990" w14:textId="075D403E" w:rsidR="000E4ACE" w:rsidRDefault="000E4ACE" w:rsidP="00174AC9">
      <w:pPr>
        <w:spacing w:after="200"/>
        <w:rPr>
          <w:rFonts w:ascii="Eras Demi ITC" w:hAnsi="Eras Demi ITC"/>
          <w:b w:val="0"/>
          <w:bCs/>
          <w:noProof/>
          <w:color w:val="auto"/>
          <w:sz w:val="20"/>
          <w:szCs w:val="20"/>
        </w:rPr>
      </w:pPr>
      <w:r w:rsidRPr="000E4ACE">
        <w:rPr>
          <w:rFonts w:ascii="Eras Demi ITC" w:hAnsi="Eras Demi ITC"/>
          <w:b w:val="0"/>
          <w:bCs/>
          <w:noProof/>
          <w:color w:val="auto"/>
          <w:sz w:val="20"/>
          <w:szCs w:val="20"/>
        </w:rPr>
        <w:t>La forma de producir u</w:t>
      </w:r>
      <w:r>
        <w:rPr>
          <w:rFonts w:ascii="Eras Demi ITC" w:hAnsi="Eras Demi ITC"/>
          <w:b w:val="0"/>
          <w:bCs/>
          <w:noProof/>
          <w:color w:val="auto"/>
          <w:sz w:val="20"/>
          <w:szCs w:val="20"/>
        </w:rPr>
        <w:t>na consulta “More Like This” de forma que se pueda emular la expansión de términos es mediante el uso de document id. De esta forma, al programa le pasamos el _id del documento que queramos y utilizamos la siguiente consulta:</w:t>
      </w:r>
    </w:p>
    <w:p w14:paraId="1F764EEF" w14:textId="436F7B3B" w:rsidR="000E4ACE" w:rsidRDefault="000E4ACE" w:rsidP="00174AC9">
      <w:pPr>
        <w:spacing w:after="200"/>
      </w:pPr>
      <w:r w:rsidRPr="000E4ACE">
        <w:rPr>
          <w:rFonts w:ascii="Eras Demi ITC" w:hAnsi="Eras Demi ITC"/>
          <w:b w:val="0"/>
          <w:bCs/>
          <w:noProof/>
          <w:color w:val="auto"/>
          <w:sz w:val="20"/>
          <w:szCs w:val="20"/>
        </w:rPr>
        <w:drawing>
          <wp:inline distT="0" distB="0" distL="0" distR="0" wp14:anchorId="291A4457" wp14:editId="2E133454">
            <wp:extent cx="6371590" cy="202882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68D1" w14:textId="30DCE05C" w:rsidR="000E4ACE" w:rsidRDefault="000E4ACE" w:rsidP="00174AC9">
      <w:pPr>
        <w:spacing w:after="200"/>
      </w:pPr>
    </w:p>
    <w:p w14:paraId="2497F95F" w14:textId="1A7CE703" w:rsidR="000E4ACE" w:rsidRPr="000E4ACE" w:rsidRDefault="00A13F32" w:rsidP="000E4ACE">
      <w:r>
        <w:rPr>
          <w:noProof/>
          <w:lang w:bidi="es-ES"/>
        </w:rPr>
        <w:lastRenderedPageBreak/>
        <w:drawing>
          <wp:anchor distT="0" distB="0" distL="114300" distR="114300" simplePos="0" relativeHeight="251662336" behindDoc="1" locked="0" layoutInCell="1" allowOverlap="1" wp14:anchorId="75F9CD12" wp14:editId="2B341BEF">
            <wp:simplePos x="0" y="0"/>
            <wp:positionH relativeFrom="page">
              <wp:posOffset>-1171575</wp:posOffset>
            </wp:positionH>
            <wp:positionV relativeFrom="page">
              <wp:posOffset>-114300</wp:posOffset>
            </wp:positionV>
            <wp:extent cx="12263296" cy="6898104"/>
            <wp:effectExtent l="0" t="0" r="5080" b="0"/>
            <wp:wrapNone/>
            <wp:docPr id="7" name="Imagen 7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Dibujo de ingenierí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3296" cy="689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20214E" wp14:editId="4B14E9C4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7760970" cy="4019550"/>
                <wp:effectExtent l="0" t="0" r="0" b="0"/>
                <wp:wrapNone/>
                <wp:docPr id="10" name="Rectángulo 10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4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64087" id="Rectángulo 10" o:spid="_x0000_s1026" alt="rectángulo de color" style="position:absolute;margin-left:0;margin-top:0;width:611.1pt;height:316.5pt;z-index:-251652096;visibility:visible;mso-wrap-style:square;mso-height-percent:0;mso-wrap-distance-left:9pt;mso-wrap-distance-top:0;mso-wrap-distance-right:9pt;mso-wrap-distance-bottom:0;mso-position-horizontal:center;mso-position-horizontal-relative:margin;mso-position-vertical:bottom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" fillcolor="#275e70 [1607]" stroked="f" strokeweight="2pt">
                <v:fill color2="#275e70 [1607]" rotate="t" colors="0 #0f3642;.5 #1a5162;1 #226276" focus="100%" type="gradient"/>
                <w10:wrap anchorx="margin" anchory="page"/>
              </v:rect>
            </w:pict>
          </mc:Fallback>
        </mc:AlternateContent>
      </w:r>
    </w:p>
    <w:sectPr w:rsidR="000E4ACE" w:rsidRPr="000E4ACE" w:rsidSect="00F45147">
      <w:headerReference w:type="default" r:id="rId11"/>
      <w:footerReference w:type="default" r:id="rId12"/>
      <w:pgSz w:w="11906" w:h="16838" w:code="9"/>
      <w:pgMar w:top="720" w:right="936" w:bottom="720" w:left="936" w:header="289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F05D" w14:textId="77777777" w:rsidR="009473C4" w:rsidRDefault="009473C4">
      <w:r>
        <w:separator/>
      </w:r>
    </w:p>
    <w:p w14:paraId="1AAFD30A" w14:textId="77777777" w:rsidR="009473C4" w:rsidRDefault="009473C4"/>
  </w:endnote>
  <w:endnote w:type="continuationSeparator" w:id="0">
    <w:p w14:paraId="3C03A5CF" w14:textId="77777777" w:rsidR="009473C4" w:rsidRDefault="009473C4">
      <w:r>
        <w:continuationSeparator/>
      </w:r>
    </w:p>
    <w:p w14:paraId="72FCC34C" w14:textId="77777777" w:rsidR="009473C4" w:rsidRDefault="009473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Eras Demi ITC" w:hAnsi="Eras Demi ITC"/>
        <w:b w:val="0"/>
        <w:bCs/>
        <w:noProof/>
        <w:color w:val="2E287F" w:themeColor="text1" w:themeTint="BF"/>
      </w:rPr>
      <w:id w:val="-890194395"/>
      <w:docPartObj>
        <w:docPartGallery w:val="Page Numbers (Bottom of Page)"/>
        <w:docPartUnique/>
      </w:docPartObj>
    </w:sdtPr>
    <w:sdtContent>
      <w:p w14:paraId="4B14E146" w14:textId="77777777" w:rsidR="00DF027C" w:rsidRPr="000E4ACE" w:rsidRDefault="00DF027C">
        <w:pPr>
          <w:pStyle w:val="Piedepgina"/>
          <w:jc w:val="center"/>
          <w:rPr>
            <w:rFonts w:ascii="Eras Demi ITC" w:hAnsi="Eras Demi ITC"/>
            <w:b w:val="0"/>
            <w:bCs/>
            <w:noProof/>
            <w:color w:val="2E287F" w:themeColor="text1" w:themeTint="BF"/>
          </w:rPr>
        </w:pPr>
        <w:r w:rsidRPr="000E4ACE">
          <w:rPr>
            <w:rFonts w:ascii="Eras Demi ITC" w:hAnsi="Eras Demi ITC"/>
            <w:b w:val="0"/>
            <w:bCs/>
            <w:noProof/>
            <w:color w:val="2E287F" w:themeColor="text1" w:themeTint="BF"/>
            <w:lang w:bidi="es-ES"/>
          </w:rPr>
          <w:fldChar w:fldCharType="begin"/>
        </w:r>
        <w:r w:rsidRPr="000E4ACE">
          <w:rPr>
            <w:rFonts w:ascii="Eras Demi ITC" w:hAnsi="Eras Demi ITC"/>
            <w:b w:val="0"/>
            <w:bCs/>
            <w:noProof/>
            <w:color w:val="2E287F" w:themeColor="text1" w:themeTint="BF"/>
            <w:lang w:bidi="es-ES"/>
          </w:rPr>
          <w:instrText xml:space="preserve"> PAGE   \* MERGEFORMAT </w:instrText>
        </w:r>
        <w:r w:rsidRPr="000E4ACE">
          <w:rPr>
            <w:rFonts w:ascii="Eras Demi ITC" w:hAnsi="Eras Demi ITC"/>
            <w:b w:val="0"/>
            <w:bCs/>
            <w:noProof/>
            <w:color w:val="2E287F" w:themeColor="text1" w:themeTint="BF"/>
            <w:lang w:bidi="es-ES"/>
          </w:rPr>
          <w:fldChar w:fldCharType="separate"/>
        </w:r>
        <w:r w:rsidR="00AB02A7" w:rsidRPr="000E4ACE">
          <w:rPr>
            <w:rFonts w:ascii="Eras Demi ITC" w:hAnsi="Eras Demi ITC"/>
            <w:b w:val="0"/>
            <w:bCs/>
            <w:noProof/>
            <w:color w:val="2E287F" w:themeColor="text1" w:themeTint="BF"/>
            <w:lang w:bidi="es-ES"/>
          </w:rPr>
          <w:t>2</w:t>
        </w:r>
        <w:r w:rsidRPr="000E4ACE">
          <w:rPr>
            <w:rFonts w:ascii="Eras Demi ITC" w:hAnsi="Eras Demi ITC"/>
            <w:b w:val="0"/>
            <w:bCs/>
            <w:noProof/>
            <w:color w:val="2E287F" w:themeColor="text1" w:themeTint="BF"/>
            <w:lang w:bidi="es-ES"/>
          </w:rPr>
          <w:fldChar w:fldCharType="end"/>
        </w:r>
      </w:p>
    </w:sdtContent>
  </w:sdt>
  <w:p w14:paraId="7B130CF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6719" w14:textId="77777777" w:rsidR="009473C4" w:rsidRDefault="009473C4">
      <w:r>
        <w:separator/>
      </w:r>
    </w:p>
    <w:p w14:paraId="7044257C" w14:textId="77777777" w:rsidR="009473C4" w:rsidRDefault="009473C4"/>
  </w:footnote>
  <w:footnote w:type="continuationSeparator" w:id="0">
    <w:p w14:paraId="36710C22" w14:textId="77777777" w:rsidR="009473C4" w:rsidRDefault="009473C4">
      <w:r>
        <w:continuationSeparator/>
      </w:r>
    </w:p>
    <w:p w14:paraId="29EB53D0" w14:textId="77777777" w:rsidR="009473C4" w:rsidRDefault="009473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CA9C" w14:textId="33D7341A" w:rsidR="00FD63F6" w:rsidRPr="000E4ACE" w:rsidRDefault="00FD63F6" w:rsidP="00FD63F6">
    <w:pPr>
      <w:pStyle w:val="Encabezado"/>
      <w:jc w:val="right"/>
      <w:rPr>
        <w:rFonts w:ascii="Eras Light ITC" w:hAnsi="Eras Light ITC"/>
        <w:color w:val="auto"/>
      </w:rPr>
    </w:pPr>
    <w:r w:rsidRPr="000E4ACE">
      <w:rPr>
        <w:rFonts w:ascii="Eras Light ITC" w:hAnsi="Eras Light ITC"/>
        <w:color w:val="auto"/>
      </w:rPr>
      <w:t>Eduardo Blanco Bielsa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92"/>
    <w:multiLevelType w:val="hybridMultilevel"/>
    <w:tmpl w:val="FEC8D606"/>
    <w:lvl w:ilvl="0" w:tplc="E33AB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174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555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257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357D6"/>
    <w:multiLevelType w:val="hybridMultilevel"/>
    <w:tmpl w:val="B05E8012"/>
    <w:lvl w:ilvl="0" w:tplc="D17AC1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466BC"/>
    <w:multiLevelType w:val="hybridMultilevel"/>
    <w:tmpl w:val="64B60A9A"/>
    <w:lvl w:ilvl="0" w:tplc="5C08F4FE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95C40"/>
    <w:multiLevelType w:val="hybridMultilevel"/>
    <w:tmpl w:val="5816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D12C9"/>
    <w:multiLevelType w:val="hybridMultilevel"/>
    <w:tmpl w:val="366C4C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45772"/>
    <w:multiLevelType w:val="hybridMultilevel"/>
    <w:tmpl w:val="09F45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42ADD"/>
    <w:multiLevelType w:val="hybridMultilevel"/>
    <w:tmpl w:val="8C783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66EFA"/>
    <w:multiLevelType w:val="hybridMultilevel"/>
    <w:tmpl w:val="574A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54EA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B7C79"/>
    <w:multiLevelType w:val="hybridMultilevel"/>
    <w:tmpl w:val="1A90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A204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A2FAB"/>
    <w:multiLevelType w:val="hybridMultilevel"/>
    <w:tmpl w:val="D84EE178"/>
    <w:lvl w:ilvl="0" w:tplc="8B5A83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857FD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310E7"/>
    <w:multiLevelType w:val="hybridMultilevel"/>
    <w:tmpl w:val="AA760D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25289">
    <w:abstractNumId w:val="4"/>
  </w:num>
  <w:num w:numId="2" w16cid:durableId="179978827">
    <w:abstractNumId w:val="10"/>
  </w:num>
  <w:num w:numId="3" w16cid:durableId="302126787">
    <w:abstractNumId w:val="0"/>
  </w:num>
  <w:num w:numId="4" w16cid:durableId="599146915">
    <w:abstractNumId w:val="9"/>
  </w:num>
  <w:num w:numId="5" w16cid:durableId="295841500">
    <w:abstractNumId w:val="12"/>
  </w:num>
  <w:num w:numId="6" w16cid:durableId="1826163485">
    <w:abstractNumId w:val="6"/>
  </w:num>
  <w:num w:numId="7" w16cid:durableId="580407118">
    <w:abstractNumId w:val="13"/>
  </w:num>
  <w:num w:numId="8" w16cid:durableId="456874003">
    <w:abstractNumId w:val="8"/>
  </w:num>
  <w:num w:numId="9" w16cid:durableId="2022124354">
    <w:abstractNumId w:val="14"/>
  </w:num>
  <w:num w:numId="10" w16cid:durableId="514536363">
    <w:abstractNumId w:val="16"/>
  </w:num>
  <w:num w:numId="11" w16cid:durableId="1144355230">
    <w:abstractNumId w:val="2"/>
  </w:num>
  <w:num w:numId="12" w16cid:durableId="340476068">
    <w:abstractNumId w:val="3"/>
  </w:num>
  <w:num w:numId="13" w16cid:durableId="1547909198">
    <w:abstractNumId w:val="15"/>
  </w:num>
  <w:num w:numId="14" w16cid:durableId="197668867">
    <w:abstractNumId w:val="5"/>
  </w:num>
  <w:num w:numId="15" w16cid:durableId="1473526487">
    <w:abstractNumId w:val="7"/>
  </w:num>
  <w:num w:numId="16" w16cid:durableId="196819890">
    <w:abstractNumId w:val="11"/>
  </w:num>
  <w:num w:numId="17" w16cid:durableId="311570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F6"/>
    <w:rsid w:val="0002482E"/>
    <w:rsid w:val="00050324"/>
    <w:rsid w:val="000562C3"/>
    <w:rsid w:val="00063332"/>
    <w:rsid w:val="000713EF"/>
    <w:rsid w:val="000747A0"/>
    <w:rsid w:val="00084C05"/>
    <w:rsid w:val="0009169D"/>
    <w:rsid w:val="0009527B"/>
    <w:rsid w:val="000A0150"/>
    <w:rsid w:val="000B18DB"/>
    <w:rsid w:val="000E4ACE"/>
    <w:rsid w:val="000E63C9"/>
    <w:rsid w:val="00100802"/>
    <w:rsid w:val="001137B7"/>
    <w:rsid w:val="00125FBC"/>
    <w:rsid w:val="00130E9D"/>
    <w:rsid w:val="00150A6D"/>
    <w:rsid w:val="00174AC9"/>
    <w:rsid w:val="00185B35"/>
    <w:rsid w:val="001964BD"/>
    <w:rsid w:val="001E3C59"/>
    <w:rsid w:val="001F1666"/>
    <w:rsid w:val="001F2BC8"/>
    <w:rsid w:val="001F5F6B"/>
    <w:rsid w:val="00240C7F"/>
    <w:rsid w:val="00243EBC"/>
    <w:rsid w:val="00246A35"/>
    <w:rsid w:val="0027211D"/>
    <w:rsid w:val="00284348"/>
    <w:rsid w:val="002C17E7"/>
    <w:rsid w:val="002F51F5"/>
    <w:rsid w:val="00312137"/>
    <w:rsid w:val="0031764A"/>
    <w:rsid w:val="00330359"/>
    <w:rsid w:val="00332D8F"/>
    <w:rsid w:val="0033762F"/>
    <w:rsid w:val="00343299"/>
    <w:rsid w:val="00360494"/>
    <w:rsid w:val="00366C7E"/>
    <w:rsid w:val="00384EA3"/>
    <w:rsid w:val="003944B0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3572B"/>
    <w:rsid w:val="00572102"/>
    <w:rsid w:val="005F1BB0"/>
    <w:rsid w:val="00656C4D"/>
    <w:rsid w:val="0067279D"/>
    <w:rsid w:val="006D0D8E"/>
    <w:rsid w:val="006D357F"/>
    <w:rsid w:val="006E5716"/>
    <w:rsid w:val="00701F48"/>
    <w:rsid w:val="00707C77"/>
    <w:rsid w:val="007302B3"/>
    <w:rsid w:val="00730733"/>
    <w:rsid w:val="007309A6"/>
    <w:rsid w:val="00730E3A"/>
    <w:rsid w:val="00736AAF"/>
    <w:rsid w:val="00765B2A"/>
    <w:rsid w:val="00783A34"/>
    <w:rsid w:val="007B3EFD"/>
    <w:rsid w:val="007C361E"/>
    <w:rsid w:val="007C6B52"/>
    <w:rsid w:val="007D16C5"/>
    <w:rsid w:val="00816E41"/>
    <w:rsid w:val="00862FE4"/>
    <w:rsid w:val="0086389A"/>
    <w:rsid w:val="0087605E"/>
    <w:rsid w:val="0088314E"/>
    <w:rsid w:val="008941AE"/>
    <w:rsid w:val="008A5FE1"/>
    <w:rsid w:val="008B1FEE"/>
    <w:rsid w:val="00903C32"/>
    <w:rsid w:val="00916B16"/>
    <w:rsid w:val="009173B9"/>
    <w:rsid w:val="009258BA"/>
    <w:rsid w:val="0093335D"/>
    <w:rsid w:val="0093613E"/>
    <w:rsid w:val="00943026"/>
    <w:rsid w:val="009473C4"/>
    <w:rsid w:val="00966B81"/>
    <w:rsid w:val="00977F79"/>
    <w:rsid w:val="009C7720"/>
    <w:rsid w:val="009F7864"/>
    <w:rsid w:val="00A13F32"/>
    <w:rsid w:val="00A23AFA"/>
    <w:rsid w:val="00A31B3E"/>
    <w:rsid w:val="00A4689C"/>
    <w:rsid w:val="00A532F3"/>
    <w:rsid w:val="00A8489E"/>
    <w:rsid w:val="00AB02A7"/>
    <w:rsid w:val="00AC29F3"/>
    <w:rsid w:val="00AD7C93"/>
    <w:rsid w:val="00B231E5"/>
    <w:rsid w:val="00B645B7"/>
    <w:rsid w:val="00B64B81"/>
    <w:rsid w:val="00BC2B5B"/>
    <w:rsid w:val="00BD7E31"/>
    <w:rsid w:val="00C02B87"/>
    <w:rsid w:val="00C4086D"/>
    <w:rsid w:val="00C91F02"/>
    <w:rsid w:val="00CA1896"/>
    <w:rsid w:val="00CA1F78"/>
    <w:rsid w:val="00CB5B28"/>
    <w:rsid w:val="00CF5371"/>
    <w:rsid w:val="00D03077"/>
    <w:rsid w:val="00D0323A"/>
    <w:rsid w:val="00D0559F"/>
    <w:rsid w:val="00D064B5"/>
    <w:rsid w:val="00D077E9"/>
    <w:rsid w:val="00D30C1E"/>
    <w:rsid w:val="00D42CB7"/>
    <w:rsid w:val="00D5413D"/>
    <w:rsid w:val="00D570A9"/>
    <w:rsid w:val="00D64147"/>
    <w:rsid w:val="00D70D02"/>
    <w:rsid w:val="00D770C7"/>
    <w:rsid w:val="00D86945"/>
    <w:rsid w:val="00D90290"/>
    <w:rsid w:val="00DC706A"/>
    <w:rsid w:val="00DD152F"/>
    <w:rsid w:val="00DE213F"/>
    <w:rsid w:val="00DF027C"/>
    <w:rsid w:val="00DF3C36"/>
    <w:rsid w:val="00E00A32"/>
    <w:rsid w:val="00E22ACD"/>
    <w:rsid w:val="00E620B0"/>
    <w:rsid w:val="00E81B40"/>
    <w:rsid w:val="00EA4F61"/>
    <w:rsid w:val="00EF555B"/>
    <w:rsid w:val="00F027BB"/>
    <w:rsid w:val="00F0502C"/>
    <w:rsid w:val="00F11DCF"/>
    <w:rsid w:val="00F162EA"/>
    <w:rsid w:val="00F2539E"/>
    <w:rsid w:val="00F33571"/>
    <w:rsid w:val="00F45147"/>
    <w:rsid w:val="00F52D27"/>
    <w:rsid w:val="00F80CAB"/>
    <w:rsid w:val="00F83527"/>
    <w:rsid w:val="00FC0DB6"/>
    <w:rsid w:val="00FD2763"/>
    <w:rsid w:val="00FD583F"/>
    <w:rsid w:val="00FD63F6"/>
    <w:rsid w:val="00FD7488"/>
    <w:rsid w:val="00FF16B4"/>
    <w:rsid w:val="00FF400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44658"/>
  <w15:docId w15:val="{197278FC-0F07-459C-B7F8-2CBC5B44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ACE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FF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np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30A026193436EA2B92673AFE4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CEB6-04AD-4DA8-A9FB-591CF180CF29}"/>
      </w:docPartPr>
      <w:docPartBody>
        <w:p w:rsidR="00260B2D" w:rsidRDefault="00000000">
          <w:pPr>
            <w:pStyle w:val="71A30A026193436EA2B92673AFE45E3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538A4DEBF20E44BAADDCD593F4306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D02F3-D18F-49E7-9339-567C7427272E}"/>
      </w:docPartPr>
      <w:docPartBody>
        <w:p w:rsidR="00260B2D" w:rsidRDefault="00000000">
          <w:pPr>
            <w:pStyle w:val="538A4DEBF20E44BAADDCD593F4306214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7B"/>
    <w:rsid w:val="0007121D"/>
    <w:rsid w:val="00154D85"/>
    <w:rsid w:val="00181575"/>
    <w:rsid w:val="00255E7B"/>
    <w:rsid w:val="00260B2D"/>
    <w:rsid w:val="002B46EA"/>
    <w:rsid w:val="00333774"/>
    <w:rsid w:val="00602AD2"/>
    <w:rsid w:val="006C6366"/>
    <w:rsid w:val="007A2892"/>
    <w:rsid w:val="007C02A7"/>
    <w:rsid w:val="009E5735"/>
    <w:rsid w:val="00AD0DE9"/>
    <w:rsid w:val="00CD10A9"/>
    <w:rsid w:val="00E723D2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1A30A026193436EA2B92673AFE45E30">
    <w:name w:val="71A30A026193436EA2B92673AFE45E30"/>
  </w:style>
  <w:style w:type="paragraph" w:customStyle="1" w:styleId="538A4DEBF20E44BAADDCD593F4306214">
    <w:name w:val="538A4DEBF20E44BAADDCD593F43062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9D41-58A3-4B8F-A062-91A08ABB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475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 edu</dc:creator>
  <cp:keywords/>
  <cp:lastModifiedBy>Eduardo Blanco Bielsa</cp:lastModifiedBy>
  <cp:revision>25</cp:revision>
  <cp:lastPrinted>2022-11-07T22:09:00Z</cp:lastPrinted>
  <dcterms:created xsi:type="dcterms:W3CDTF">2022-10-18T20:57:00Z</dcterms:created>
  <dcterms:modified xsi:type="dcterms:W3CDTF">2022-12-19T22:08:00Z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